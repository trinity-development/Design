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CA281" w14:textId="77777777" w:rsidR="00A14ABE" w:rsidRPr="00EB2FCD" w:rsidRDefault="00A14ABE" w:rsidP="00A14ABE">
      <w:pPr>
        <w:pStyle w:val="Title"/>
        <w:rPr>
          <w:sz w:val="72"/>
          <w:szCs w:val="72"/>
        </w:rPr>
      </w:pPr>
      <w:r w:rsidRPr="00EB2FCD">
        <w:rPr>
          <w:sz w:val="72"/>
          <w:szCs w:val="72"/>
        </w:rPr>
        <w:t>Current State Evaluation</w:t>
      </w:r>
    </w:p>
    <w:p w14:paraId="36C2FC6A" w14:textId="6EEC3B68" w:rsidR="00A14ABE" w:rsidRDefault="008270F7" w:rsidP="00A14ABE">
      <w:pPr>
        <w:pStyle w:val="Heading1"/>
      </w:pPr>
      <w:r>
        <w:t>System Design</w:t>
      </w:r>
    </w:p>
    <w:p w14:paraId="715A4845" w14:textId="77777777" w:rsidR="00A14ABE" w:rsidRPr="00A14ABE" w:rsidRDefault="00A14ABE" w:rsidP="00A14ABE"/>
    <w:p w14:paraId="7F1AB327" w14:textId="77777777" w:rsidR="008270F7" w:rsidRDefault="008270F7" w:rsidP="008270F7">
      <w:pPr>
        <w:pStyle w:val="Subtitle"/>
        <w:jc w:val="center"/>
      </w:pPr>
      <w:r>
        <w:t>Contents</w:t>
      </w:r>
    </w:p>
    <w:p w14:paraId="6E135333" w14:textId="7CF1563A" w:rsidR="00E824A1" w:rsidRDefault="00E824A1">
      <w:pPr>
        <w:pStyle w:val="TOC2"/>
        <w:tabs>
          <w:tab w:val="right" w:leader="dot" w:pos="9350"/>
        </w:tabs>
        <w:rPr>
          <w:rFonts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\u \t "Heading 6,2,Heading 7,1" </w:instrText>
      </w:r>
      <w:r>
        <w:fldChar w:fldCharType="separate"/>
      </w:r>
      <w:hyperlink w:anchor="_Toc14962599" w:history="1">
        <w:r w:rsidRPr="00B218A1">
          <w:rPr>
            <w:rStyle w:val="Hyperlink"/>
            <w:noProof/>
          </w:rPr>
          <w:t>Create the Design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6BD039" w14:textId="66E672CD" w:rsidR="00E824A1" w:rsidRDefault="007F38ED">
      <w:pPr>
        <w:pStyle w:val="TOC2"/>
        <w:tabs>
          <w:tab w:val="right" w:leader="dot" w:pos="9350"/>
        </w:tabs>
        <w:rPr>
          <w:rFonts w:cstheme="minorBidi"/>
          <w:smallCaps w:val="0"/>
          <w:noProof/>
          <w:sz w:val="22"/>
          <w:szCs w:val="22"/>
        </w:rPr>
      </w:pPr>
      <w:hyperlink w:anchor="_Toc14962600" w:history="1">
        <w:r w:rsidR="00E824A1" w:rsidRPr="00B218A1">
          <w:rPr>
            <w:rStyle w:val="Hyperlink"/>
            <w:noProof/>
          </w:rPr>
          <w:t>Create the Full Set</w:t>
        </w:r>
        <w:r w:rsidR="00E824A1">
          <w:rPr>
            <w:noProof/>
            <w:webHidden/>
          </w:rPr>
          <w:tab/>
        </w:r>
        <w:r w:rsidR="00E824A1">
          <w:rPr>
            <w:noProof/>
            <w:webHidden/>
          </w:rPr>
          <w:fldChar w:fldCharType="begin"/>
        </w:r>
        <w:r w:rsidR="00E824A1">
          <w:rPr>
            <w:noProof/>
            <w:webHidden/>
          </w:rPr>
          <w:instrText xml:space="preserve"> PAGEREF _Toc14962600 \h </w:instrText>
        </w:r>
        <w:r w:rsidR="00E824A1">
          <w:rPr>
            <w:noProof/>
            <w:webHidden/>
          </w:rPr>
        </w:r>
        <w:r w:rsidR="00E824A1">
          <w:rPr>
            <w:noProof/>
            <w:webHidden/>
          </w:rPr>
          <w:fldChar w:fldCharType="separate"/>
        </w:r>
        <w:r w:rsidR="00E824A1">
          <w:rPr>
            <w:noProof/>
            <w:webHidden/>
          </w:rPr>
          <w:t>3</w:t>
        </w:r>
        <w:r w:rsidR="00E824A1">
          <w:rPr>
            <w:noProof/>
            <w:webHidden/>
          </w:rPr>
          <w:fldChar w:fldCharType="end"/>
        </w:r>
      </w:hyperlink>
    </w:p>
    <w:p w14:paraId="21200EEC" w14:textId="4BEE8A79" w:rsidR="00E824A1" w:rsidRDefault="007F38ED">
      <w:pPr>
        <w:pStyle w:val="TOC2"/>
        <w:tabs>
          <w:tab w:val="right" w:leader="dot" w:pos="9350"/>
        </w:tabs>
        <w:rPr>
          <w:rFonts w:cstheme="minorBidi"/>
          <w:smallCaps w:val="0"/>
          <w:noProof/>
          <w:sz w:val="22"/>
          <w:szCs w:val="22"/>
        </w:rPr>
      </w:pPr>
      <w:hyperlink w:anchor="_Toc14962601" w:history="1">
        <w:r w:rsidR="00E824A1" w:rsidRPr="00B218A1">
          <w:rPr>
            <w:rStyle w:val="Hyperlink"/>
            <w:noProof/>
          </w:rPr>
          <w:t>Update Salesforce: Full Set</w:t>
        </w:r>
        <w:r w:rsidR="00E824A1">
          <w:rPr>
            <w:noProof/>
            <w:webHidden/>
          </w:rPr>
          <w:tab/>
        </w:r>
        <w:r w:rsidR="00E824A1">
          <w:rPr>
            <w:noProof/>
            <w:webHidden/>
          </w:rPr>
          <w:fldChar w:fldCharType="begin"/>
        </w:r>
        <w:r w:rsidR="00E824A1">
          <w:rPr>
            <w:noProof/>
            <w:webHidden/>
          </w:rPr>
          <w:instrText xml:space="preserve"> PAGEREF _Toc14962601 \h </w:instrText>
        </w:r>
        <w:r w:rsidR="00E824A1">
          <w:rPr>
            <w:noProof/>
            <w:webHidden/>
          </w:rPr>
        </w:r>
        <w:r w:rsidR="00E824A1">
          <w:rPr>
            <w:noProof/>
            <w:webHidden/>
          </w:rPr>
          <w:fldChar w:fldCharType="separate"/>
        </w:r>
        <w:r w:rsidR="00E824A1">
          <w:rPr>
            <w:noProof/>
            <w:webHidden/>
          </w:rPr>
          <w:t>5</w:t>
        </w:r>
        <w:r w:rsidR="00E824A1">
          <w:rPr>
            <w:noProof/>
            <w:webHidden/>
          </w:rPr>
          <w:fldChar w:fldCharType="end"/>
        </w:r>
      </w:hyperlink>
    </w:p>
    <w:p w14:paraId="65E94315" w14:textId="10125DFF" w:rsidR="00E824A1" w:rsidRDefault="007F38ED">
      <w:pPr>
        <w:pStyle w:val="TOC2"/>
        <w:tabs>
          <w:tab w:val="right" w:leader="dot" w:pos="9350"/>
        </w:tabs>
        <w:rPr>
          <w:rFonts w:cstheme="minorBidi"/>
          <w:smallCaps w:val="0"/>
          <w:noProof/>
          <w:sz w:val="22"/>
          <w:szCs w:val="22"/>
        </w:rPr>
      </w:pPr>
      <w:hyperlink w:anchor="_Toc14962602" w:history="1">
        <w:r w:rsidR="00E824A1" w:rsidRPr="00B218A1">
          <w:rPr>
            <w:rStyle w:val="Hyperlink"/>
            <w:noProof/>
          </w:rPr>
          <w:t>Full Set Design Update</w:t>
        </w:r>
        <w:r w:rsidR="00E824A1">
          <w:rPr>
            <w:noProof/>
            <w:webHidden/>
          </w:rPr>
          <w:tab/>
        </w:r>
        <w:r w:rsidR="00E824A1">
          <w:rPr>
            <w:noProof/>
            <w:webHidden/>
          </w:rPr>
          <w:fldChar w:fldCharType="begin"/>
        </w:r>
        <w:r w:rsidR="00E824A1">
          <w:rPr>
            <w:noProof/>
            <w:webHidden/>
          </w:rPr>
          <w:instrText xml:space="preserve"> PAGEREF _Toc14962602 \h </w:instrText>
        </w:r>
        <w:r w:rsidR="00E824A1">
          <w:rPr>
            <w:noProof/>
            <w:webHidden/>
          </w:rPr>
        </w:r>
        <w:r w:rsidR="00E824A1">
          <w:rPr>
            <w:noProof/>
            <w:webHidden/>
          </w:rPr>
          <w:fldChar w:fldCharType="separate"/>
        </w:r>
        <w:r w:rsidR="00E824A1">
          <w:rPr>
            <w:noProof/>
            <w:webHidden/>
          </w:rPr>
          <w:t>6</w:t>
        </w:r>
        <w:r w:rsidR="00E824A1">
          <w:rPr>
            <w:noProof/>
            <w:webHidden/>
          </w:rPr>
          <w:fldChar w:fldCharType="end"/>
        </w:r>
      </w:hyperlink>
    </w:p>
    <w:p w14:paraId="40BF642E" w14:textId="510E3C1B" w:rsidR="00E824A1" w:rsidRDefault="007F38ED">
      <w:pPr>
        <w:pStyle w:val="TOC2"/>
        <w:tabs>
          <w:tab w:val="right" w:leader="dot" w:pos="9350"/>
        </w:tabs>
        <w:rPr>
          <w:rFonts w:cstheme="minorBidi"/>
          <w:smallCaps w:val="0"/>
          <w:noProof/>
          <w:sz w:val="22"/>
          <w:szCs w:val="22"/>
        </w:rPr>
      </w:pPr>
      <w:hyperlink w:anchor="_Toc14962603" w:history="1">
        <w:r w:rsidR="00E824A1" w:rsidRPr="00B218A1">
          <w:rPr>
            <w:rStyle w:val="Hyperlink"/>
            <w:noProof/>
          </w:rPr>
          <w:t>As Built Designs</w:t>
        </w:r>
        <w:r w:rsidR="00E824A1">
          <w:rPr>
            <w:noProof/>
            <w:webHidden/>
          </w:rPr>
          <w:tab/>
        </w:r>
        <w:r w:rsidR="00E824A1">
          <w:rPr>
            <w:noProof/>
            <w:webHidden/>
          </w:rPr>
          <w:fldChar w:fldCharType="begin"/>
        </w:r>
        <w:r w:rsidR="00E824A1">
          <w:rPr>
            <w:noProof/>
            <w:webHidden/>
          </w:rPr>
          <w:instrText xml:space="preserve"> PAGEREF _Toc14962603 \h </w:instrText>
        </w:r>
        <w:r w:rsidR="00E824A1">
          <w:rPr>
            <w:noProof/>
            <w:webHidden/>
          </w:rPr>
        </w:r>
        <w:r w:rsidR="00E824A1">
          <w:rPr>
            <w:noProof/>
            <w:webHidden/>
          </w:rPr>
          <w:fldChar w:fldCharType="separate"/>
        </w:r>
        <w:r w:rsidR="00E824A1">
          <w:rPr>
            <w:noProof/>
            <w:webHidden/>
          </w:rPr>
          <w:t>8</w:t>
        </w:r>
        <w:r w:rsidR="00E824A1">
          <w:rPr>
            <w:noProof/>
            <w:webHidden/>
          </w:rPr>
          <w:fldChar w:fldCharType="end"/>
        </w:r>
      </w:hyperlink>
    </w:p>
    <w:p w14:paraId="0973139A" w14:textId="206C380B" w:rsidR="00E824A1" w:rsidRDefault="007F38ED">
      <w:pPr>
        <w:pStyle w:val="TOC2"/>
        <w:tabs>
          <w:tab w:val="right" w:leader="dot" w:pos="9350"/>
        </w:tabs>
        <w:rPr>
          <w:rFonts w:cstheme="minorBidi"/>
          <w:smallCaps w:val="0"/>
          <w:noProof/>
          <w:sz w:val="22"/>
          <w:szCs w:val="22"/>
        </w:rPr>
      </w:pPr>
      <w:hyperlink w:anchor="_Toc14962604" w:history="1">
        <w:r w:rsidR="007C7D54" w:rsidRPr="007C7D54">
          <w:rPr>
            <w:rStyle w:val="Hyperlink"/>
            <w:noProof/>
            <w:highlight w:val="yellow"/>
          </w:rPr>
          <w:t>As-Built</w:t>
        </w:r>
        <w:r w:rsidR="00E824A1" w:rsidRPr="00B218A1">
          <w:rPr>
            <w:rStyle w:val="Hyperlink"/>
            <w:noProof/>
          </w:rPr>
          <w:t xml:space="preserve"> Update</w:t>
        </w:r>
        <w:r w:rsidR="00E824A1">
          <w:rPr>
            <w:noProof/>
            <w:webHidden/>
          </w:rPr>
          <w:tab/>
        </w:r>
        <w:r w:rsidR="00E824A1">
          <w:rPr>
            <w:noProof/>
            <w:webHidden/>
          </w:rPr>
          <w:fldChar w:fldCharType="begin"/>
        </w:r>
        <w:r w:rsidR="00E824A1">
          <w:rPr>
            <w:noProof/>
            <w:webHidden/>
          </w:rPr>
          <w:instrText xml:space="preserve"> PAGEREF _Toc14962604 \h </w:instrText>
        </w:r>
        <w:r w:rsidR="00E824A1">
          <w:rPr>
            <w:noProof/>
            <w:webHidden/>
          </w:rPr>
        </w:r>
        <w:r w:rsidR="00E824A1">
          <w:rPr>
            <w:noProof/>
            <w:webHidden/>
          </w:rPr>
          <w:fldChar w:fldCharType="separate"/>
        </w:r>
        <w:r w:rsidR="00E824A1">
          <w:rPr>
            <w:noProof/>
            <w:webHidden/>
          </w:rPr>
          <w:t>9</w:t>
        </w:r>
        <w:r w:rsidR="00E824A1">
          <w:rPr>
            <w:noProof/>
            <w:webHidden/>
          </w:rPr>
          <w:fldChar w:fldCharType="end"/>
        </w:r>
      </w:hyperlink>
    </w:p>
    <w:p w14:paraId="33B3EC36" w14:textId="67A5E3C4" w:rsidR="008270F7" w:rsidRDefault="00E824A1" w:rsidP="008270F7">
      <w:pPr>
        <w:pStyle w:val="Subtitle"/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fldChar w:fldCharType="end"/>
      </w:r>
      <w:r w:rsidR="008270F7">
        <w:br w:type="page"/>
      </w:r>
    </w:p>
    <w:p w14:paraId="2F937022" w14:textId="77AFF0C0" w:rsidR="00A14ABE" w:rsidRPr="00AE1002" w:rsidRDefault="00A14ABE" w:rsidP="00A14ABE">
      <w:pPr>
        <w:pStyle w:val="Heading2"/>
      </w:pPr>
      <w:r>
        <w:lastRenderedPageBreak/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14ABE" w14:paraId="756AC0E0" w14:textId="77777777" w:rsidTr="00722518">
        <w:tc>
          <w:tcPr>
            <w:tcW w:w="2425" w:type="dxa"/>
            <w:shd w:val="clear" w:color="auto" w:fill="9CC2E5" w:themeFill="accent5" w:themeFillTint="99"/>
          </w:tcPr>
          <w:p w14:paraId="4641A5F0" w14:textId="77777777" w:rsidR="00A14ABE" w:rsidRDefault="00A14ABE" w:rsidP="00982D78">
            <w:r>
              <w:t>Process Name</w:t>
            </w:r>
          </w:p>
        </w:tc>
        <w:tc>
          <w:tcPr>
            <w:tcW w:w="6925" w:type="dxa"/>
          </w:tcPr>
          <w:p w14:paraId="5F87BD01" w14:textId="3A8A8C2F" w:rsidR="00A14ABE" w:rsidRDefault="008270F7" w:rsidP="008270F7">
            <w:pPr>
              <w:pStyle w:val="Heading6"/>
              <w:outlineLvl w:val="5"/>
            </w:pPr>
            <w:bookmarkStart w:id="0" w:name="_Toc14962599"/>
            <w:r>
              <w:t>Create the Design Object</w:t>
            </w:r>
            <w:bookmarkEnd w:id="0"/>
          </w:p>
        </w:tc>
      </w:tr>
      <w:tr w:rsidR="00A14ABE" w14:paraId="6D87E96E" w14:textId="77777777" w:rsidTr="00722518">
        <w:tc>
          <w:tcPr>
            <w:tcW w:w="2425" w:type="dxa"/>
            <w:shd w:val="clear" w:color="auto" w:fill="9CC2E5" w:themeFill="accent5" w:themeFillTint="99"/>
          </w:tcPr>
          <w:p w14:paraId="1B7658B3" w14:textId="77777777" w:rsidR="00A14ABE" w:rsidRDefault="00A14ABE" w:rsidP="00982D78">
            <w:r>
              <w:t>Process Owner</w:t>
            </w:r>
          </w:p>
        </w:tc>
        <w:tc>
          <w:tcPr>
            <w:tcW w:w="6925" w:type="dxa"/>
          </w:tcPr>
          <w:p w14:paraId="2635804E" w14:textId="2CC40866" w:rsidR="00A14ABE" w:rsidRDefault="008270F7" w:rsidP="00982D78">
            <w:r>
              <w:t>System Design</w:t>
            </w:r>
          </w:p>
        </w:tc>
      </w:tr>
      <w:tr w:rsidR="00A14ABE" w14:paraId="1F9D8DBE" w14:textId="77777777" w:rsidTr="00722518">
        <w:tc>
          <w:tcPr>
            <w:tcW w:w="2425" w:type="dxa"/>
            <w:shd w:val="clear" w:color="auto" w:fill="9CC2E5" w:themeFill="accent5" w:themeFillTint="99"/>
          </w:tcPr>
          <w:p w14:paraId="12130A8A" w14:textId="77777777" w:rsidR="00A14ABE" w:rsidRDefault="00A14ABE" w:rsidP="00982D78">
            <w:r>
              <w:t xml:space="preserve">Process </w:t>
            </w:r>
            <w:r w:rsidR="00722518">
              <w:t>Dependencies</w:t>
            </w:r>
          </w:p>
        </w:tc>
        <w:tc>
          <w:tcPr>
            <w:tcW w:w="6925" w:type="dxa"/>
          </w:tcPr>
          <w:p w14:paraId="7F88010F" w14:textId="4151FDF7" w:rsidR="00A14ABE" w:rsidRDefault="000958BF" w:rsidP="00982D78">
            <w:r>
              <w:t>Resolutions completes the Resolutions Action Item and Generates (auto) the Create Full Set Design Action Item</w:t>
            </w:r>
          </w:p>
        </w:tc>
      </w:tr>
      <w:tr w:rsidR="00A14ABE" w14:paraId="77F66AA8" w14:textId="77777777" w:rsidTr="00722518">
        <w:tc>
          <w:tcPr>
            <w:tcW w:w="2425" w:type="dxa"/>
            <w:shd w:val="clear" w:color="auto" w:fill="9CC2E5" w:themeFill="accent5" w:themeFillTint="99"/>
          </w:tcPr>
          <w:p w14:paraId="7A537E13" w14:textId="77777777" w:rsidR="00A14ABE" w:rsidRDefault="00A14ABE" w:rsidP="00982D78">
            <w:r>
              <w:t>Process Inputs</w:t>
            </w:r>
          </w:p>
        </w:tc>
        <w:tc>
          <w:tcPr>
            <w:tcW w:w="6925" w:type="dxa"/>
          </w:tcPr>
          <w:p w14:paraId="15D15A6F" w14:textId="77777777" w:rsidR="00A14ABE" w:rsidRDefault="008270F7" w:rsidP="008270F7">
            <w:pPr>
              <w:pStyle w:val="ListParagraph"/>
              <w:numPr>
                <w:ilvl w:val="0"/>
                <w:numId w:val="12"/>
              </w:numPr>
            </w:pPr>
            <w:r>
              <w:t>Create Full Set Action Item</w:t>
            </w:r>
          </w:p>
          <w:p w14:paraId="7A8223AA" w14:textId="77777777" w:rsidR="000958BF" w:rsidRDefault="000958BF" w:rsidP="008270F7">
            <w:pPr>
              <w:pStyle w:val="ListParagraph"/>
              <w:numPr>
                <w:ilvl w:val="0"/>
                <w:numId w:val="12"/>
              </w:numPr>
            </w:pPr>
            <w:r>
              <w:t>Customer Information</w:t>
            </w:r>
          </w:p>
          <w:p w14:paraId="3346EFDB" w14:textId="77777777" w:rsidR="000958BF" w:rsidRPr="00963962" w:rsidRDefault="000958BF" w:rsidP="008270F7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color w:val="auto"/>
                <w:u w:val="none"/>
              </w:rPr>
            </w:pPr>
            <w:r>
              <w:t xml:space="preserve">Report: </w:t>
            </w:r>
            <w:hyperlink r:id="rId8" w:history="1">
              <w:r w:rsidRPr="008270F7">
                <w:rPr>
                  <w:rStyle w:val="Hyperlink"/>
                </w:rPr>
                <w:t>01 ALL FULL SETS THAT ARE DUE TODAY</w:t>
              </w:r>
            </w:hyperlink>
          </w:p>
          <w:p w14:paraId="701886C0" w14:textId="1C2DD429" w:rsidR="00963962" w:rsidRDefault="00963962" w:rsidP="00963962">
            <w:pPr>
              <w:pStyle w:val="ListParagraph"/>
            </w:pPr>
            <w:r>
              <w:t xml:space="preserve">               </w:t>
            </w:r>
            <w:hyperlink r:id="rId9" w:history="1">
              <w:r w:rsidRPr="00963962">
                <w:rPr>
                  <w:rStyle w:val="Hyperlink"/>
                  <w:highlight w:val="yellow"/>
                </w:rPr>
                <w:t>01 ALL FULL SETS THAT ARE REQUESTED</w:t>
              </w:r>
            </w:hyperlink>
          </w:p>
        </w:tc>
      </w:tr>
      <w:tr w:rsidR="00A14ABE" w14:paraId="10028FFD" w14:textId="77777777" w:rsidTr="00722518">
        <w:tc>
          <w:tcPr>
            <w:tcW w:w="2425" w:type="dxa"/>
            <w:shd w:val="clear" w:color="auto" w:fill="9CC2E5" w:themeFill="accent5" w:themeFillTint="99"/>
          </w:tcPr>
          <w:p w14:paraId="4366B96D" w14:textId="77777777" w:rsidR="00A14ABE" w:rsidRDefault="00A14ABE" w:rsidP="00982D78">
            <w:r>
              <w:t>Process Outputs</w:t>
            </w:r>
          </w:p>
        </w:tc>
        <w:tc>
          <w:tcPr>
            <w:tcW w:w="6925" w:type="dxa"/>
          </w:tcPr>
          <w:p w14:paraId="51D560A5" w14:textId="77777777" w:rsidR="00A14ABE" w:rsidRDefault="000958BF" w:rsidP="008270F7">
            <w:pPr>
              <w:pStyle w:val="ListParagraph"/>
              <w:numPr>
                <w:ilvl w:val="0"/>
                <w:numId w:val="12"/>
              </w:numPr>
            </w:pPr>
            <w:r>
              <w:t>Design Object</w:t>
            </w:r>
          </w:p>
          <w:p w14:paraId="705C5E08" w14:textId="77777777" w:rsidR="000958BF" w:rsidRDefault="000958BF" w:rsidP="008270F7">
            <w:pPr>
              <w:pStyle w:val="ListParagraph"/>
              <w:numPr>
                <w:ilvl w:val="0"/>
                <w:numId w:val="12"/>
              </w:numPr>
            </w:pPr>
            <w:r>
              <w:t>ACAD Calc</w:t>
            </w:r>
          </w:p>
          <w:p w14:paraId="56E450F4" w14:textId="18FA9C53" w:rsidR="000958BF" w:rsidRDefault="000958BF" w:rsidP="000958BF">
            <w:pPr>
              <w:pStyle w:val="ListParagraph"/>
              <w:numPr>
                <w:ilvl w:val="0"/>
                <w:numId w:val="12"/>
              </w:numPr>
            </w:pPr>
            <w:r>
              <w:t>Design Drive customer folder</w:t>
            </w:r>
          </w:p>
        </w:tc>
      </w:tr>
      <w:tr w:rsidR="00A14ABE" w14:paraId="7FD8A231" w14:textId="77777777" w:rsidTr="00722518">
        <w:tc>
          <w:tcPr>
            <w:tcW w:w="2425" w:type="dxa"/>
            <w:shd w:val="clear" w:color="auto" w:fill="9CC2E5" w:themeFill="accent5" w:themeFillTint="99"/>
          </w:tcPr>
          <w:p w14:paraId="4D5A8D3D" w14:textId="77777777" w:rsidR="00A14ABE" w:rsidRDefault="00A14ABE" w:rsidP="00982D78">
            <w:r>
              <w:t>Process Activities</w:t>
            </w:r>
          </w:p>
        </w:tc>
        <w:tc>
          <w:tcPr>
            <w:tcW w:w="6925" w:type="dxa"/>
          </w:tcPr>
          <w:p w14:paraId="231B44DA" w14:textId="77777777" w:rsidR="00A14ABE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Navigate to Salesforce.</w:t>
            </w:r>
          </w:p>
          <w:p w14:paraId="6D234B2F" w14:textId="51B4E1FA" w:rsidR="00963962" w:rsidRPr="00963962" w:rsidRDefault="008270F7" w:rsidP="00963962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color w:val="auto"/>
                <w:u w:val="none"/>
              </w:rPr>
            </w:pPr>
            <w:r>
              <w:t xml:space="preserve">Open the Report: </w:t>
            </w:r>
            <w:hyperlink r:id="rId10" w:history="1">
              <w:r w:rsidRPr="008270F7">
                <w:rPr>
                  <w:rStyle w:val="Hyperlink"/>
                </w:rPr>
                <w:t>01 ALL FULL SETS THAT ARE DUE TODAY</w:t>
              </w:r>
            </w:hyperlink>
            <w:r w:rsidR="00963962">
              <w:rPr>
                <w:rStyle w:val="Hyperlink"/>
              </w:rPr>
              <w:t xml:space="preserve"> </w:t>
            </w:r>
          </w:p>
          <w:p w14:paraId="699E80EE" w14:textId="1E099399" w:rsidR="00963962" w:rsidRDefault="00963962" w:rsidP="00963962">
            <w:pPr>
              <w:pStyle w:val="ListParagraph"/>
            </w:pPr>
            <w:r>
              <w:t xml:space="preserve">                                </w:t>
            </w:r>
            <w:hyperlink r:id="rId11" w:history="1">
              <w:r w:rsidRPr="00963962">
                <w:rPr>
                  <w:rStyle w:val="Hyperlink"/>
                  <w:highlight w:val="yellow"/>
                </w:rPr>
                <w:t>01 ALL FULL SETS THAT ARE REQUESTED</w:t>
              </w:r>
            </w:hyperlink>
          </w:p>
          <w:p w14:paraId="6332564E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Select a job to work on.</w:t>
            </w:r>
          </w:p>
          <w:p w14:paraId="50E43021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Open the Create Full Set Action Item.</w:t>
            </w:r>
          </w:p>
          <w:p w14:paraId="2B3C1F62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Update the Action Item Status: Started.</w:t>
            </w:r>
          </w:p>
          <w:p w14:paraId="74D6CFFB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Open the Opportunity.</w:t>
            </w:r>
          </w:p>
          <w:p w14:paraId="11397D5A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Scroll to the Design Object Section.</w:t>
            </w:r>
          </w:p>
          <w:p w14:paraId="1CEF35F1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Click the button: Create New Design.</w:t>
            </w:r>
          </w:p>
          <w:p w14:paraId="70EAEFFC" w14:textId="3EF6F502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Type: Ctrl + Shift + C. (Copies customer name and address)</w:t>
            </w:r>
          </w:p>
          <w:p w14:paraId="1AC5CED8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Open the Network Drive: Design.</w:t>
            </w:r>
          </w:p>
          <w:p w14:paraId="75BFE0C2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Select the required folder template for the selected job.</w:t>
            </w:r>
          </w:p>
          <w:p w14:paraId="570E3322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Copy and paste the template in the Drive,</w:t>
            </w:r>
          </w:p>
          <w:p w14:paraId="4537C06D" w14:textId="77777777" w:rsidR="008270F7" w:rsidRDefault="008270F7" w:rsidP="008270F7">
            <w:pPr>
              <w:pStyle w:val="ListParagraph"/>
              <w:numPr>
                <w:ilvl w:val="0"/>
                <w:numId w:val="13"/>
              </w:numPr>
            </w:pPr>
            <w:r>
              <w:t>Rename the Copy by typing: Ctrl + Shift + 2.</w:t>
            </w:r>
          </w:p>
          <w:p w14:paraId="44696015" w14:textId="77777777" w:rsidR="008270F7" w:rsidRDefault="000958BF" w:rsidP="008270F7">
            <w:pPr>
              <w:pStyle w:val="ListParagraph"/>
              <w:numPr>
                <w:ilvl w:val="0"/>
                <w:numId w:val="13"/>
              </w:numPr>
            </w:pPr>
            <w:r>
              <w:t>Click the Congo Button on the Design Object.</w:t>
            </w:r>
          </w:p>
          <w:p w14:paraId="6163CA97" w14:textId="61008B21" w:rsidR="000958BF" w:rsidRDefault="000958BF" w:rsidP="008270F7">
            <w:pPr>
              <w:pStyle w:val="ListParagraph"/>
              <w:numPr>
                <w:ilvl w:val="0"/>
                <w:numId w:val="13"/>
              </w:numPr>
            </w:pPr>
            <w:r>
              <w:t>Select the ACAD Calc</w:t>
            </w:r>
            <w:r w:rsidR="00224FFF">
              <w:t xml:space="preserve"> Excel</w:t>
            </w:r>
            <w:r>
              <w:t xml:space="preserve"> Template.</w:t>
            </w:r>
          </w:p>
          <w:p w14:paraId="25E93D12" w14:textId="5F20657C" w:rsidR="000958BF" w:rsidRDefault="000958BF" w:rsidP="008270F7">
            <w:pPr>
              <w:pStyle w:val="ListParagraph"/>
              <w:numPr>
                <w:ilvl w:val="0"/>
                <w:numId w:val="13"/>
              </w:numPr>
            </w:pPr>
            <w:r>
              <w:t>Save the template into the new customer folder in the Design Drive.</w:t>
            </w:r>
          </w:p>
        </w:tc>
      </w:tr>
      <w:tr w:rsidR="00A14ABE" w14:paraId="61C51A53" w14:textId="77777777" w:rsidTr="00722518">
        <w:tc>
          <w:tcPr>
            <w:tcW w:w="2425" w:type="dxa"/>
            <w:shd w:val="clear" w:color="auto" w:fill="9CC2E5" w:themeFill="accent5" w:themeFillTint="99"/>
          </w:tcPr>
          <w:p w14:paraId="34D33D05" w14:textId="7E084344" w:rsidR="00A14ABE" w:rsidRDefault="00A14ABE" w:rsidP="00982D78">
            <w:r>
              <w:t>Process Roles</w:t>
            </w:r>
          </w:p>
        </w:tc>
        <w:tc>
          <w:tcPr>
            <w:tcW w:w="6925" w:type="dxa"/>
          </w:tcPr>
          <w:p w14:paraId="26D8AF2D" w14:textId="1FA3604C" w:rsidR="00A14ABE" w:rsidRDefault="000958BF" w:rsidP="00982D78">
            <w:r>
              <w:t>Designer</w:t>
            </w:r>
          </w:p>
        </w:tc>
      </w:tr>
      <w:tr w:rsidR="00A14ABE" w14:paraId="3B4215EA" w14:textId="77777777" w:rsidTr="00722518">
        <w:tc>
          <w:tcPr>
            <w:tcW w:w="2425" w:type="dxa"/>
            <w:shd w:val="clear" w:color="auto" w:fill="9CC2E5" w:themeFill="accent5" w:themeFillTint="99"/>
          </w:tcPr>
          <w:p w14:paraId="618FDF35" w14:textId="77777777" w:rsidR="00A14ABE" w:rsidRDefault="00A14ABE" w:rsidP="00982D78">
            <w:r>
              <w:t>Applications and Software/Tools</w:t>
            </w:r>
          </w:p>
        </w:tc>
        <w:tc>
          <w:tcPr>
            <w:tcW w:w="6925" w:type="dxa"/>
          </w:tcPr>
          <w:p w14:paraId="6772D429" w14:textId="3700E65C" w:rsidR="00A14ABE" w:rsidRDefault="000958BF" w:rsidP="00982D78">
            <w:r>
              <w:t>Salesforce, Network Drive, Conga</w:t>
            </w:r>
            <w:r w:rsidR="00224FFF">
              <w:t>, Excel</w:t>
            </w:r>
            <w:r w:rsidR="00281087">
              <w:t xml:space="preserve">, </w:t>
            </w:r>
            <w:r w:rsidR="00281087" w:rsidRPr="00281087">
              <w:rPr>
                <w:highlight w:val="yellow"/>
              </w:rPr>
              <w:t>Design Helper GUI</w:t>
            </w:r>
          </w:p>
        </w:tc>
      </w:tr>
      <w:tr w:rsidR="00A14ABE" w14:paraId="6DDE5D41" w14:textId="77777777" w:rsidTr="00722518">
        <w:tc>
          <w:tcPr>
            <w:tcW w:w="2425" w:type="dxa"/>
            <w:shd w:val="clear" w:color="auto" w:fill="9CC2E5" w:themeFill="accent5" w:themeFillTint="99"/>
          </w:tcPr>
          <w:p w14:paraId="714F96DC" w14:textId="77777777" w:rsidR="00A14ABE" w:rsidRDefault="00A14ABE" w:rsidP="00982D78">
            <w:r>
              <w:t>Salesforce Objects</w:t>
            </w:r>
          </w:p>
        </w:tc>
        <w:tc>
          <w:tcPr>
            <w:tcW w:w="6925" w:type="dxa"/>
          </w:tcPr>
          <w:p w14:paraId="155B627F" w14:textId="4E1D696C" w:rsidR="00A14ABE" w:rsidRDefault="000958BF" w:rsidP="00982D78">
            <w:r>
              <w:t>Reports, Opportunity, Action Item, Design</w:t>
            </w:r>
          </w:p>
        </w:tc>
      </w:tr>
    </w:tbl>
    <w:p w14:paraId="06AC6C85" w14:textId="77777777" w:rsidR="00A14ABE" w:rsidRDefault="00A14ABE" w:rsidP="00722518">
      <w:pPr>
        <w:pStyle w:val="Heading3"/>
        <w:spacing w:after="240"/>
      </w:pPr>
      <w:r>
        <w:t>Process Flow</w:t>
      </w:r>
    </w:p>
    <w:p w14:paraId="1FCBDEFE" w14:textId="77777777" w:rsidR="00A14ABE" w:rsidRDefault="00A14ABE" w:rsidP="00722518">
      <w:pPr>
        <w:spacing w:after="0"/>
      </w:pPr>
    </w:p>
    <w:p w14:paraId="6B368459" w14:textId="77777777" w:rsidR="00722518" w:rsidRDefault="00722518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5D9CBC3B" w14:textId="42559925" w:rsidR="008270F7" w:rsidRPr="00AE1002" w:rsidRDefault="008270F7" w:rsidP="008270F7">
      <w:pPr>
        <w:pStyle w:val="Heading2"/>
      </w:pPr>
      <w:r>
        <w:lastRenderedPageBreak/>
        <w:t xml:space="preserve">Task </w:t>
      </w:r>
      <w:r w:rsidR="008A0BFA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70F7" w14:paraId="443DE014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0EE10FA" w14:textId="77777777" w:rsidR="008270F7" w:rsidRDefault="008270F7" w:rsidP="00982D78">
            <w:r>
              <w:t>Process Name</w:t>
            </w:r>
          </w:p>
        </w:tc>
        <w:tc>
          <w:tcPr>
            <w:tcW w:w="6925" w:type="dxa"/>
          </w:tcPr>
          <w:p w14:paraId="280E3617" w14:textId="6D90F551" w:rsidR="008270F7" w:rsidRDefault="000958BF" w:rsidP="00982D78">
            <w:pPr>
              <w:pStyle w:val="Heading6"/>
              <w:outlineLvl w:val="5"/>
            </w:pPr>
            <w:bookmarkStart w:id="1" w:name="_Toc14962600"/>
            <w:r>
              <w:t>Create the Full Set</w:t>
            </w:r>
            <w:bookmarkEnd w:id="1"/>
          </w:p>
        </w:tc>
      </w:tr>
      <w:tr w:rsidR="008270F7" w14:paraId="2C519334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14CA434C" w14:textId="77777777" w:rsidR="008270F7" w:rsidRDefault="008270F7" w:rsidP="00982D78">
            <w:r>
              <w:t>Process Owner</w:t>
            </w:r>
          </w:p>
        </w:tc>
        <w:tc>
          <w:tcPr>
            <w:tcW w:w="6925" w:type="dxa"/>
          </w:tcPr>
          <w:p w14:paraId="2E8480E5" w14:textId="77777777" w:rsidR="008270F7" w:rsidRDefault="008270F7" w:rsidP="00982D78">
            <w:r>
              <w:t>System Design</w:t>
            </w:r>
          </w:p>
        </w:tc>
      </w:tr>
      <w:tr w:rsidR="008270F7" w14:paraId="40303247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50890CB4" w14:textId="77777777" w:rsidR="008270F7" w:rsidRDefault="008270F7" w:rsidP="00982D78">
            <w:r>
              <w:t>Process Dependencies</w:t>
            </w:r>
          </w:p>
        </w:tc>
        <w:tc>
          <w:tcPr>
            <w:tcW w:w="6925" w:type="dxa"/>
          </w:tcPr>
          <w:p w14:paraId="34B934ED" w14:textId="732D87AA" w:rsidR="008270F7" w:rsidRDefault="00B20FF4" w:rsidP="00982D78">
            <w:r>
              <w:t>The Create Full Set Action Item has been started and the Design object created.</w:t>
            </w:r>
          </w:p>
        </w:tc>
      </w:tr>
      <w:tr w:rsidR="008270F7" w14:paraId="32248AE9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1405A0E4" w14:textId="77777777" w:rsidR="008270F7" w:rsidRDefault="008270F7" w:rsidP="00982D78">
            <w:r>
              <w:t>Process Inputs</w:t>
            </w:r>
          </w:p>
        </w:tc>
        <w:tc>
          <w:tcPr>
            <w:tcW w:w="6925" w:type="dxa"/>
          </w:tcPr>
          <w:p w14:paraId="3B51A4A6" w14:textId="77777777" w:rsidR="008270F7" w:rsidRDefault="003F5E8A" w:rsidP="008270F7">
            <w:pPr>
              <w:pStyle w:val="ListParagraph"/>
              <w:numPr>
                <w:ilvl w:val="0"/>
                <w:numId w:val="12"/>
              </w:numPr>
            </w:pPr>
            <w:r>
              <w:t>Certified System Builder</w:t>
            </w:r>
          </w:p>
          <w:p w14:paraId="2F60B06A" w14:textId="77777777" w:rsidR="003F5E8A" w:rsidRDefault="003F5E8A" w:rsidP="008270F7">
            <w:pPr>
              <w:pStyle w:val="ListParagraph"/>
              <w:numPr>
                <w:ilvl w:val="0"/>
                <w:numId w:val="12"/>
              </w:numPr>
            </w:pPr>
            <w:r>
              <w:t>Design Object</w:t>
            </w:r>
          </w:p>
          <w:p w14:paraId="74203C0F" w14:textId="77777777" w:rsidR="003F5E8A" w:rsidRDefault="003F5E8A" w:rsidP="008270F7">
            <w:pPr>
              <w:pStyle w:val="ListParagraph"/>
              <w:numPr>
                <w:ilvl w:val="0"/>
                <w:numId w:val="12"/>
              </w:numPr>
            </w:pPr>
            <w:r>
              <w:t>Genesis Design</w:t>
            </w:r>
          </w:p>
          <w:p w14:paraId="7A7B9244" w14:textId="39A8DDB0" w:rsidR="00435011" w:rsidRDefault="00882198" w:rsidP="008270F7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882198">
              <w:rPr>
                <w:strike/>
              </w:rPr>
              <w:t>ACad</w:t>
            </w:r>
            <w:proofErr w:type="spellEnd"/>
            <w:r w:rsidRPr="00882198">
              <w:rPr>
                <w:strike/>
              </w:rPr>
              <w:t xml:space="preserve"> </w:t>
            </w:r>
            <w:proofErr w:type="spellStart"/>
            <w:r w:rsidRPr="00882198">
              <w:rPr>
                <w:strike/>
              </w:rPr>
              <w:t>cal</w:t>
            </w:r>
            <w:proofErr w:type="spellEnd"/>
            <w:r w:rsidR="00281087" w:rsidRPr="00882198">
              <w:rPr>
                <w:strike/>
              </w:rPr>
              <w:t xml:space="preserve"> </w:t>
            </w:r>
            <w:r w:rsidR="00281087" w:rsidRPr="00281087">
              <w:rPr>
                <w:highlight w:val="yellow"/>
              </w:rPr>
              <w:t xml:space="preserve">(Excel does our calculations. </w:t>
            </w:r>
            <w:proofErr w:type="spellStart"/>
            <w:r w:rsidR="00281087" w:rsidRPr="00281087">
              <w:rPr>
                <w:highlight w:val="yellow"/>
              </w:rPr>
              <w:t>Acad</w:t>
            </w:r>
            <w:proofErr w:type="spellEnd"/>
            <w:r w:rsidR="00281087" w:rsidRPr="00281087">
              <w:rPr>
                <w:highlight w:val="yellow"/>
              </w:rPr>
              <w:t xml:space="preserve"> receives inputs from Excel</w:t>
            </w:r>
            <w:r w:rsidR="00281087">
              <w:rPr>
                <w:highlight w:val="yellow"/>
              </w:rPr>
              <w:t xml:space="preserve"> and at times places information in Excel.</w:t>
            </w:r>
            <w:r w:rsidR="00281087" w:rsidRPr="00281087">
              <w:rPr>
                <w:highlight w:val="yellow"/>
              </w:rPr>
              <w:t>)</w:t>
            </w:r>
          </w:p>
          <w:p w14:paraId="36FA0F2A" w14:textId="71A73CED" w:rsidR="00F735D7" w:rsidRDefault="00F735D7" w:rsidP="008270F7">
            <w:pPr>
              <w:pStyle w:val="ListParagraph"/>
              <w:numPr>
                <w:ilvl w:val="0"/>
                <w:numId w:val="12"/>
              </w:numPr>
            </w:pPr>
            <w:r w:rsidRPr="00F735D7">
              <w:rPr>
                <w:highlight w:val="yellow"/>
              </w:rPr>
              <w:t>Sales Photos</w:t>
            </w:r>
          </w:p>
        </w:tc>
      </w:tr>
      <w:tr w:rsidR="008270F7" w14:paraId="2BDB9867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3EF1DF84" w14:textId="77777777" w:rsidR="008270F7" w:rsidRDefault="008270F7" w:rsidP="00982D78">
            <w:r>
              <w:t>Process Outputs</w:t>
            </w:r>
          </w:p>
        </w:tc>
        <w:tc>
          <w:tcPr>
            <w:tcW w:w="6925" w:type="dxa"/>
          </w:tcPr>
          <w:p w14:paraId="6018A0BF" w14:textId="4D0EC92E" w:rsidR="008270F7" w:rsidRDefault="003F5E8A" w:rsidP="008270F7">
            <w:pPr>
              <w:pStyle w:val="ListParagraph"/>
              <w:numPr>
                <w:ilvl w:val="0"/>
                <w:numId w:val="12"/>
              </w:numPr>
            </w:pPr>
            <w:r>
              <w:t>Full Set Design</w:t>
            </w:r>
          </w:p>
        </w:tc>
      </w:tr>
      <w:tr w:rsidR="008270F7" w14:paraId="1FB31781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2272792B" w14:textId="77777777" w:rsidR="008270F7" w:rsidRDefault="008270F7" w:rsidP="00982D78">
            <w:r>
              <w:t>Process Activities</w:t>
            </w:r>
          </w:p>
        </w:tc>
        <w:tc>
          <w:tcPr>
            <w:tcW w:w="6925" w:type="dxa"/>
          </w:tcPr>
          <w:p w14:paraId="66E551F3" w14:textId="77777777" w:rsidR="008270F7" w:rsidRDefault="003F5E8A" w:rsidP="000958BF">
            <w:pPr>
              <w:pStyle w:val="ListParagraph"/>
              <w:numPr>
                <w:ilvl w:val="0"/>
                <w:numId w:val="14"/>
              </w:numPr>
            </w:pPr>
            <w:r>
              <w:t>Open the Customer’s Opportunity Page.</w:t>
            </w:r>
          </w:p>
          <w:p w14:paraId="02E3DBA6" w14:textId="77777777" w:rsidR="003F5E8A" w:rsidRDefault="003F5E8A" w:rsidP="003F5E8A">
            <w:pPr>
              <w:pStyle w:val="ListParagraph"/>
              <w:numPr>
                <w:ilvl w:val="0"/>
                <w:numId w:val="14"/>
              </w:numPr>
            </w:pPr>
            <w:r>
              <w:t xml:space="preserve">Navigate to BOX </w:t>
            </w:r>
            <w:r>
              <w:sym w:font="Wingdings" w:char="F0E0"/>
            </w:r>
            <w:r>
              <w:t xml:space="preserve"> Site Info Designs.</w:t>
            </w:r>
          </w:p>
          <w:p w14:paraId="6C60A7A5" w14:textId="77777777" w:rsidR="003F5E8A" w:rsidRDefault="003F5E8A" w:rsidP="003F5E8A">
            <w:pPr>
              <w:pStyle w:val="ListParagraph"/>
              <w:numPr>
                <w:ilvl w:val="0"/>
                <w:numId w:val="14"/>
              </w:numPr>
            </w:pPr>
            <w:r>
              <w:t>Open the Genesis File.</w:t>
            </w:r>
          </w:p>
          <w:p w14:paraId="35ECAE01" w14:textId="77777777" w:rsidR="003F5E8A" w:rsidRDefault="003F5E8A" w:rsidP="003F5E8A">
            <w:pPr>
              <w:pStyle w:val="ListParagraph"/>
              <w:numPr>
                <w:ilvl w:val="0"/>
                <w:numId w:val="14"/>
              </w:numPr>
            </w:pPr>
            <w:r>
              <w:t>Confirm the number of panels matches the # of panels used field on the roof object.</w:t>
            </w:r>
          </w:p>
          <w:p w14:paraId="2C8A4573" w14:textId="16DF6B44" w:rsidR="003F5E8A" w:rsidRDefault="003F5E8A" w:rsidP="003F5E8A">
            <w:pPr>
              <w:pStyle w:val="ListParagraph"/>
              <w:numPr>
                <w:ilvl w:val="0"/>
                <w:numId w:val="14"/>
              </w:numPr>
            </w:pPr>
            <w:r>
              <w:t>Does it match?</w:t>
            </w:r>
          </w:p>
          <w:p w14:paraId="6BEFE309" w14:textId="77777777" w:rsidR="003F5E8A" w:rsidRDefault="003F5E8A" w:rsidP="006E503B">
            <w:pPr>
              <w:ind w:left="360"/>
            </w:pPr>
            <w:r>
              <w:t>Yes:</w:t>
            </w:r>
          </w:p>
          <w:p w14:paraId="7B5E9BA8" w14:textId="6F340966" w:rsidR="003F5E8A" w:rsidRDefault="003F5E8A" w:rsidP="006E503B">
            <w:pPr>
              <w:pStyle w:val="ListParagraph"/>
              <w:numPr>
                <w:ilvl w:val="0"/>
                <w:numId w:val="14"/>
              </w:numPr>
              <w:ind w:left="1080"/>
            </w:pPr>
            <w:r>
              <w:t xml:space="preserve">Proceed to step: </w:t>
            </w:r>
            <w:r w:rsidR="00A40921">
              <w:t>12</w:t>
            </w:r>
          </w:p>
          <w:p w14:paraId="1234B736" w14:textId="77777777" w:rsidR="003F5E8A" w:rsidRDefault="003F5E8A" w:rsidP="006E503B">
            <w:pPr>
              <w:ind w:left="360"/>
            </w:pPr>
            <w:r>
              <w:t>No:</w:t>
            </w:r>
          </w:p>
          <w:p w14:paraId="41963377" w14:textId="77777777" w:rsidR="003F5E8A" w:rsidRDefault="003F5E8A" w:rsidP="006E503B">
            <w:pPr>
              <w:pStyle w:val="ListParagraph"/>
              <w:numPr>
                <w:ilvl w:val="0"/>
                <w:numId w:val="14"/>
              </w:numPr>
              <w:ind w:left="1080"/>
            </w:pPr>
            <w:r>
              <w:t>Update the Create Full Set Design Action Item status: On Hold.</w:t>
            </w:r>
          </w:p>
          <w:p w14:paraId="6C378D38" w14:textId="3E68A02F" w:rsidR="003F5E8A" w:rsidRDefault="002D5D99" w:rsidP="006E503B">
            <w:pPr>
              <w:pStyle w:val="ListParagraph"/>
              <w:numPr>
                <w:ilvl w:val="0"/>
                <w:numId w:val="14"/>
              </w:numPr>
              <w:ind w:left="1080"/>
            </w:pPr>
            <w:r>
              <w:t>Create a new Action Item: Resolution Needed</w:t>
            </w:r>
            <w:r w:rsidR="003F5E8A">
              <w:t>.</w:t>
            </w:r>
          </w:p>
          <w:p w14:paraId="65110B87" w14:textId="1D916BAC" w:rsidR="00A40921" w:rsidRDefault="00A40921" w:rsidP="006E503B">
            <w:pPr>
              <w:pStyle w:val="ListParagraph"/>
              <w:numPr>
                <w:ilvl w:val="0"/>
                <w:numId w:val="14"/>
              </w:numPr>
              <w:ind w:left="1080"/>
            </w:pPr>
            <w:r>
              <w:t xml:space="preserve">Wait </w:t>
            </w:r>
          </w:p>
          <w:p w14:paraId="667761DC" w14:textId="373C3170" w:rsidR="00A40921" w:rsidRDefault="00A40921" w:rsidP="006E503B">
            <w:pPr>
              <w:pStyle w:val="ListParagraph"/>
              <w:numPr>
                <w:ilvl w:val="0"/>
                <w:numId w:val="14"/>
              </w:numPr>
              <w:ind w:left="1080"/>
            </w:pPr>
            <w:r>
              <w:t>Receive instructions on moving forward.</w:t>
            </w:r>
          </w:p>
          <w:p w14:paraId="1B416471" w14:textId="6E3CC147" w:rsidR="00A40921" w:rsidRDefault="00A40921" w:rsidP="006E503B">
            <w:pPr>
              <w:pStyle w:val="ListParagraph"/>
              <w:numPr>
                <w:ilvl w:val="0"/>
                <w:numId w:val="14"/>
              </w:numPr>
              <w:ind w:left="1080"/>
            </w:pPr>
            <w:r>
              <w:t>Proceed with step 12.</w:t>
            </w:r>
          </w:p>
          <w:p w14:paraId="7EC187E6" w14:textId="77373905" w:rsidR="003F5E8A" w:rsidRDefault="00281087" w:rsidP="003F5E8A">
            <w:pPr>
              <w:pStyle w:val="ListParagraph"/>
              <w:numPr>
                <w:ilvl w:val="0"/>
                <w:numId w:val="14"/>
              </w:numPr>
            </w:pPr>
            <w:r>
              <w:t xml:space="preserve">Download the </w:t>
            </w:r>
            <w:r w:rsidRPr="00281087">
              <w:rPr>
                <w:highlight w:val="yellow"/>
              </w:rPr>
              <w:t>.g</w:t>
            </w:r>
            <w:r w:rsidR="00435011" w:rsidRPr="00281087">
              <w:rPr>
                <w:highlight w:val="yellow"/>
              </w:rPr>
              <w:t>enesis</w:t>
            </w:r>
            <w:r w:rsidR="00435011">
              <w:t xml:space="preserve"> file</w:t>
            </w:r>
            <w:r w:rsidR="00435011" w:rsidRPr="00281087">
              <w:rPr>
                <w:strike/>
              </w:rPr>
              <w:t xml:space="preserve"> </w:t>
            </w:r>
            <w:r w:rsidR="00435011" w:rsidRPr="00281087">
              <w:rPr>
                <w:strike/>
                <w:highlight w:val="yellow"/>
              </w:rPr>
              <w:t>to the customer’s Design Drive Folder</w:t>
            </w:r>
            <w:r w:rsidR="00435011" w:rsidRPr="00281087">
              <w:rPr>
                <w:highlight w:val="yellow"/>
              </w:rPr>
              <w:t>.</w:t>
            </w:r>
            <w:r w:rsidRPr="00281087">
              <w:rPr>
                <w:highlight w:val="yellow"/>
              </w:rPr>
              <w:t xml:space="preserve"> (We do not save these on the design server.)</w:t>
            </w:r>
          </w:p>
          <w:p w14:paraId="015EF2C4" w14:textId="45E4D7CA" w:rsidR="00435011" w:rsidRDefault="00281087" w:rsidP="003F5E8A">
            <w:pPr>
              <w:pStyle w:val="ListParagraph"/>
              <w:numPr>
                <w:ilvl w:val="0"/>
                <w:numId w:val="14"/>
              </w:numPr>
            </w:pPr>
            <w:r>
              <w:t xml:space="preserve">Open the </w:t>
            </w:r>
            <w:r w:rsidRPr="00281087">
              <w:rPr>
                <w:highlight w:val="yellow"/>
              </w:rPr>
              <w:t>Excel</w:t>
            </w:r>
            <w:r w:rsidR="00435011">
              <w:t xml:space="preserve"> </w:t>
            </w:r>
            <w:r>
              <w:t xml:space="preserve">file </w:t>
            </w:r>
            <w:r w:rsidR="00435011">
              <w:t>from the customer’s Design Drive Folder.</w:t>
            </w:r>
          </w:p>
          <w:p w14:paraId="711E7B3D" w14:textId="3A867479" w:rsidR="00435011" w:rsidRDefault="00435011" w:rsidP="003F5E8A">
            <w:pPr>
              <w:pStyle w:val="ListParagraph"/>
              <w:numPr>
                <w:ilvl w:val="0"/>
                <w:numId w:val="14"/>
              </w:numPr>
            </w:pPr>
            <w:r>
              <w:t>Review the Roof Object in Salesforce.</w:t>
            </w:r>
          </w:p>
          <w:p w14:paraId="66EB60F7" w14:textId="77777777" w:rsidR="00435011" w:rsidRDefault="00435011" w:rsidP="003F5E8A">
            <w:pPr>
              <w:pStyle w:val="ListParagraph"/>
              <w:numPr>
                <w:ilvl w:val="0"/>
                <w:numId w:val="14"/>
              </w:numPr>
            </w:pPr>
            <w:r>
              <w:t>Determine the number of inverter strings required.</w:t>
            </w:r>
          </w:p>
          <w:p w14:paraId="0D0B2001" w14:textId="3EF86EF6" w:rsidR="00435011" w:rsidRDefault="00435011" w:rsidP="003F5E8A">
            <w:pPr>
              <w:pStyle w:val="ListParagraph"/>
              <w:numPr>
                <w:ilvl w:val="0"/>
                <w:numId w:val="14"/>
              </w:numPr>
            </w:pPr>
            <w:r>
              <w:t xml:space="preserve">Enter the inverter and strings into the </w:t>
            </w:r>
            <w:r w:rsidR="00281087" w:rsidRPr="00281087">
              <w:rPr>
                <w:highlight w:val="yellow"/>
              </w:rPr>
              <w:t>Excel</w:t>
            </w:r>
            <w:r w:rsidRPr="00281087">
              <w:rPr>
                <w:highlight w:val="yellow"/>
              </w:rPr>
              <w:t>.</w:t>
            </w:r>
          </w:p>
          <w:p w14:paraId="2C190B7C" w14:textId="5AF7241C" w:rsidR="00435011" w:rsidRDefault="00281087" w:rsidP="003F5E8A">
            <w:pPr>
              <w:pStyle w:val="ListParagraph"/>
              <w:numPr>
                <w:ilvl w:val="0"/>
                <w:numId w:val="14"/>
              </w:numPr>
            </w:pPr>
            <w:r>
              <w:t>Update</w:t>
            </w:r>
            <w:r w:rsidR="006E503B">
              <w:t xml:space="preserve"> </w:t>
            </w:r>
            <w:r w:rsidRPr="00281087">
              <w:rPr>
                <w:highlight w:val="yellow"/>
              </w:rPr>
              <w:t>Excel</w:t>
            </w:r>
            <w:r w:rsidR="006E503B">
              <w:t xml:space="preserve"> with all required information.</w:t>
            </w:r>
          </w:p>
          <w:p w14:paraId="4F6EE5AD" w14:textId="77777777" w:rsidR="006E503B" w:rsidRDefault="006E503B" w:rsidP="003F5E8A">
            <w:pPr>
              <w:pStyle w:val="ListParagraph"/>
              <w:numPr>
                <w:ilvl w:val="0"/>
                <w:numId w:val="14"/>
              </w:numPr>
            </w:pPr>
            <w:r>
              <w:t>Open Google Maps.</w:t>
            </w:r>
          </w:p>
          <w:p w14:paraId="41648662" w14:textId="77777777" w:rsidR="006E503B" w:rsidRDefault="006E503B" w:rsidP="003F5E8A">
            <w:pPr>
              <w:pStyle w:val="ListParagraph"/>
              <w:numPr>
                <w:ilvl w:val="0"/>
                <w:numId w:val="14"/>
              </w:numPr>
            </w:pPr>
            <w:r>
              <w:t>Search the customer’s address in Satellite view.</w:t>
            </w:r>
          </w:p>
          <w:p w14:paraId="28CEC880" w14:textId="77777777" w:rsidR="006E503B" w:rsidRDefault="006E503B" w:rsidP="003F5E8A">
            <w:pPr>
              <w:pStyle w:val="ListParagraph"/>
              <w:numPr>
                <w:ilvl w:val="0"/>
                <w:numId w:val="14"/>
              </w:numPr>
            </w:pPr>
            <w:r>
              <w:t>Confirm it is the correct home.</w:t>
            </w:r>
          </w:p>
          <w:p w14:paraId="713C66C6" w14:textId="77777777" w:rsidR="006E503B" w:rsidRDefault="006E503B" w:rsidP="003F5E8A">
            <w:pPr>
              <w:pStyle w:val="ListParagraph"/>
              <w:numPr>
                <w:ilvl w:val="0"/>
                <w:numId w:val="14"/>
              </w:numPr>
            </w:pPr>
            <w:r>
              <w:t>Take a Snip of the home and surrounding area.</w:t>
            </w:r>
          </w:p>
          <w:p w14:paraId="4FEA184C" w14:textId="77777777" w:rsidR="006E503B" w:rsidRDefault="006E503B" w:rsidP="003F5E8A">
            <w:pPr>
              <w:pStyle w:val="ListParagraph"/>
              <w:numPr>
                <w:ilvl w:val="0"/>
                <w:numId w:val="14"/>
              </w:numPr>
            </w:pPr>
            <w:r>
              <w:t xml:space="preserve">Save the Snip in the customer’s Design Drive Folder </w:t>
            </w:r>
            <w:r>
              <w:sym w:font="Wingdings" w:char="F0E0"/>
            </w:r>
            <w:r>
              <w:t xml:space="preserve"> Misc.</w:t>
            </w:r>
          </w:p>
          <w:p w14:paraId="4532454C" w14:textId="77777777" w:rsidR="006E503B" w:rsidRDefault="006E503B" w:rsidP="003F5E8A">
            <w:pPr>
              <w:pStyle w:val="ListParagraph"/>
              <w:numPr>
                <w:ilvl w:val="0"/>
                <w:numId w:val="14"/>
              </w:numPr>
            </w:pPr>
            <w:r>
              <w:t xml:space="preserve">Open the </w:t>
            </w:r>
            <w:proofErr w:type="spellStart"/>
            <w:r>
              <w:t>AutoCad</w:t>
            </w:r>
            <w:proofErr w:type="spellEnd"/>
            <w:r>
              <w:t xml:space="preserve"> template from the customer’s Design Drive Folder.</w:t>
            </w:r>
          </w:p>
          <w:p w14:paraId="666D5285" w14:textId="633D2CBF" w:rsidR="006E503B" w:rsidRDefault="00C17C0E" w:rsidP="003F5E8A">
            <w:pPr>
              <w:pStyle w:val="ListParagraph"/>
              <w:numPr>
                <w:ilvl w:val="0"/>
                <w:numId w:val="14"/>
              </w:numPr>
            </w:pPr>
            <w:r>
              <w:t xml:space="preserve">Import the </w:t>
            </w:r>
            <w:r w:rsidR="00281087" w:rsidRPr="00281087">
              <w:rPr>
                <w:highlight w:val="yellow"/>
              </w:rPr>
              <w:t>3 line diagram template</w:t>
            </w:r>
            <w:r>
              <w:t xml:space="preserve"> and Home image. (auto).</w:t>
            </w:r>
          </w:p>
          <w:p w14:paraId="0B2F843A" w14:textId="77777777" w:rsidR="00C17C0E" w:rsidRDefault="00C17C0E" w:rsidP="003F5E8A">
            <w:pPr>
              <w:pStyle w:val="ListParagraph"/>
              <w:numPr>
                <w:ilvl w:val="0"/>
                <w:numId w:val="14"/>
              </w:numPr>
            </w:pPr>
            <w:r>
              <w:t>Import the Genesis Design File.</w:t>
            </w:r>
          </w:p>
          <w:p w14:paraId="19507491" w14:textId="77777777" w:rsidR="00C17C0E" w:rsidRDefault="002F50B7" w:rsidP="003F5E8A">
            <w:pPr>
              <w:pStyle w:val="ListParagraph"/>
              <w:numPr>
                <w:ilvl w:val="0"/>
                <w:numId w:val="14"/>
              </w:numPr>
            </w:pPr>
            <w:r>
              <w:t>Open the AHJ Account Page in Salesforce.</w:t>
            </w:r>
          </w:p>
          <w:p w14:paraId="11E1ADFE" w14:textId="77777777" w:rsidR="002F50B7" w:rsidRDefault="002F50B7" w:rsidP="003F5E8A">
            <w:pPr>
              <w:pStyle w:val="ListParagraph"/>
              <w:numPr>
                <w:ilvl w:val="0"/>
                <w:numId w:val="14"/>
              </w:numPr>
            </w:pPr>
            <w:r>
              <w:t>Review all requirements.</w:t>
            </w:r>
          </w:p>
          <w:p w14:paraId="228F8235" w14:textId="77777777" w:rsidR="002F50B7" w:rsidRDefault="002F50B7" w:rsidP="003F5E8A">
            <w:pPr>
              <w:pStyle w:val="ListParagraph"/>
              <w:numPr>
                <w:ilvl w:val="0"/>
                <w:numId w:val="14"/>
              </w:numPr>
            </w:pPr>
            <w:r>
              <w:t>Navigate back to the Opportunity.</w:t>
            </w:r>
          </w:p>
          <w:p w14:paraId="222A1DB5" w14:textId="7B305FEC" w:rsidR="00354832" w:rsidRPr="00354832" w:rsidRDefault="00354832" w:rsidP="00354832">
            <w:pPr>
              <w:pStyle w:val="ListParagraph"/>
              <w:numPr>
                <w:ilvl w:val="0"/>
                <w:numId w:val="14"/>
              </w:numPr>
              <w:rPr>
                <w:b/>
                <w:i/>
                <w:highlight w:val="cyan"/>
                <w:u w:val="single"/>
              </w:rPr>
            </w:pPr>
            <w:r w:rsidRPr="00354832">
              <w:rPr>
                <w:highlight w:val="cyan"/>
              </w:rPr>
              <w:t>Open the Job Photos Folder from BOX.</w:t>
            </w:r>
            <w:r>
              <w:rPr>
                <w:highlight w:val="cyan"/>
              </w:rPr>
              <w:t xml:space="preserve"> </w:t>
            </w:r>
            <w:r w:rsidRPr="00354832">
              <w:rPr>
                <w:b/>
                <w:i/>
                <w:highlight w:val="cyan"/>
                <w:u w:val="single"/>
              </w:rPr>
              <w:t>(Relocated blue highlight)</w:t>
            </w:r>
          </w:p>
          <w:p w14:paraId="44C27FE5" w14:textId="77777777" w:rsidR="00354832" w:rsidRPr="00354832" w:rsidRDefault="00354832" w:rsidP="00354832">
            <w:pPr>
              <w:pStyle w:val="ListParagraph"/>
              <w:numPr>
                <w:ilvl w:val="0"/>
                <w:numId w:val="14"/>
              </w:numPr>
              <w:rPr>
                <w:highlight w:val="cyan"/>
              </w:rPr>
            </w:pPr>
            <w:r w:rsidRPr="00354832">
              <w:rPr>
                <w:highlight w:val="cyan"/>
              </w:rPr>
              <w:t>Review all photos.</w:t>
            </w:r>
          </w:p>
          <w:p w14:paraId="74B1578B" w14:textId="77777777" w:rsidR="00354832" w:rsidRPr="00354832" w:rsidRDefault="00354832" w:rsidP="00354832">
            <w:pPr>
              <w:pStyle w:val="ListParagraph"/>
              <w:numPr>
                <w:ilvl w:val="0"/>
                <w:numId w:val="14"/>
              </w:numPr>
              <w:rPr>
                <w:highlight w:val="cyan"/>
              </w:rPr>
            </w:pPr>
            <w:r w:rsidRPr="00354832">
              <w:rPr>
                <w:highlight w:val="cyan"/>
              </w:rPr>
              <w:t>Determine the meter location.</w:t>
            </w:r>
          </w:p>
          <w:p w14:paraId="52786A27" w14:textId="77777777" w:rsidR="00354832" w:rsidRPr="00354832" w:rsidRDefault="00354832" w:rsidP="00354832">
            <w:pPr>
              <w:pStyle w:val="ListParagraph"/>
              <w:numPr>
                <w:ilvl w:val="0"/>
                <w:numId w:val="14"/>
              </w:numPr>
              <w:rPr>
                <w:highlight w:val="cyan"/>
              </w:rPr>
            </w:pPr>
            <w:r w:rsidRPr="00354832">
              <w:rPr>
                <w:highlight w:val="cyan"/>
              </w:rPr>
              <w:t>Does the Electrical Service look acceptable?</w:t>
            </w:r>
          </w:p>
          <w:p w14:paraId="708D4157" w14:textId="77777777" w:rsidR="00354832" w:rsidRPr="00354832" w:rsidRDefault="00354832" w:rsidP="00354832">
            <w:pPr>
              <w:ind w:left="360"/>
              <w:rPr>
                <w:highlight w:val="cyan"/>
              </w:rPr>
            </w:pPr>
            <w:r w:rsidRPr="00354832">
              <w:rPr>
                <w:highlight w:val="cyan"/>
              </w:rPr>
              <w:t>Yes:</w:t>
            </w:r>
          </w:p>
          <w:p w14:paraId="7610AB60" w14:textId="78A2D509" w:rsidR="00354832" w:rsidRPr="00354832" w:rsidRDefault="00354832" w:rsidP="00354832">
            <w:pPr>
              <w:pStyle w:val="ListParagraph"/>
              <w:numPr>
                <w:ilvl w:val="0"/>
                <w:numId w:val="14"/>
              </w:numPr>
              <w:rPr>
                <w:highlight w:val="cyan"/>
              </w:rPr>
            </w:pPr>
            <w:r w:rsidRPr="00354832">
              <w:rPr>
                <w:highlight w:val="cyan"/>
              </w:rPr>
              <w:lastRenderedPageBreak/>
              <w:t xml:space="preserve">Proceed to step: </w:t>
            </w:r>
            <w:r>
              <w:rPr>
                <w:highlight w:val="cyan"/>
              </w:rPr>
              <w:t>37</w:t>
            </w:r>
          </w:p>
          <w:p w14:paraId="788B7CFB" w14:textId="77777777" w:rsidR="00354832" w:rsidRPr="00354832" w:rsidRDefault="00354832" w:rsidP="00354832">
            <w:pPr>
              <w:ind w:left="360"/>
              <w:rPr>
                <w:highlight w:val="cyan"/>
              </w:rPr>
            </w:pPr>
            <w:r w:rsidRPr="00354832">
              <w:rPr>
                <w:highlight w:val="cyan"/>
              </w:rPr>
              <w:t>No:</w:t>
            </w:r>
          </w:p>
          <w:p w14:paraId="1A4693CF" w14:textId="77777777" w:rsidR="00354832" w:rsidRPr="00354832" w:rsidRDefault="00354832" w:rsidP="00354832">
            <w:pPr>
              <w:pStyle w:val="ListParagraph"/>
              <w:numPr>
                <w:ilvl w:val="0"/>
                <w:numId w:val="14"/>
              </w:numPr>
              <w:rPr>
                <w:highlight w:val="cyan"/>
              </w:rPr>
            </w:pPr>
            <w:r w:rsidRPr="00354832">
              <w:rPr>
                <w:highlight w:val="cyan"/>
              </w:rPr>
              <w:t>Create a new Action Item: Electrical Review.</w:t>
            </w:r>
          </w:p>
          <w:p w14:paraId="20A131F6" w14:textId="77777777" w:rsidR="00354832" w:rsidRPr="00354832" w:rsidRDefault="00354832" w:rsidP="00354832">
            <w:pPr>
              <w:pStyle w:val="ListParagraph"/>
              <w:numPr>
                <w:ilvl w:val="0"/>
                <w:numId w:val="14"/>
              </w:numPr>
              <w:rPr>
                <w:highlight w:val="cyan"/>
              </w:rPr>
            </w:pPr>
            <w:r w:rsidRPr="00354832">
              <w:rPr>
                <w:highlight w:val="cyan"/>
              </w:rPr>
              <w:t>Update the Create Full Set Design Action item status: On Hold.</w:t>
            </w:r>
          </w:p>
          <w:p w14:paraId="562ED357" w14:textId="590BAFC0" w:rsidR="00354832" w:rsidRPr="00354832" w:rsidRDefault="00354832" w:rsidP="00354832">
            <w:pPr>
              <w:pStyle w:val="ListParagraph"/>
              <w:numPr>
                <w:ilvl w:val="0"/>
                <w:numId w:val="14"/>
              </w:numPr>
              <w:rPr>
                <w:highlight w:val="cyan"/>
              </w:rPr>
            </w:pPr>
            <w:r w:rsidRPr="00354832">
              <w:rPr>
                <w:highlight w:val="cyan"/>
              </w:rPr>
              <w:t>Update Action Item Notes: On Hold for Electrical.</w:t>
            </w:r>
          </w:p>
          <w:p w14:paraId="52C88228" w14:textId="77777777" w:rsidR="002F50B7" w:rsidRDefault="002F50B7" w:rsidP="003F5E8A">
            <w:pPr>
              <w:pStyle w:val="ListParagraph"/>
              <w:numPr>
                <w:ilvl w:val="0"/>
                <w:numId w:val="14"/>
              </w:numPr>
            </w:pPr>
            <w:r>
              <w:t>Check for Electrical Upgrade information in Action Items.</w:t>
            </w:r>
          </w:p>
          <w:p w14:paraId="69382AE6" w14:textId="307DA9EC" w:rsidR="002F50B7" w:rsidRDefault="002F50B7" w:rsidP="003F5E8A">
            <w:pPr>
              <w:pStyle w:val="ListParagraph"/>
              <w:numPr>
                <w:ilvl w:val="0"/>
                <w:numId w:val="14"/>
              </w:numPr>
            </w:pPr>
            <w:r>
              <w:t xml:space="preserve">Update the 3-Line page in </w:t>
            </w:r>
            <w:proofErr w:type="spellStart"/>
            <w:r>
              <w:t>AutoCad</w:t>
            </w:r>
            <w:proofErr w:type="spellEnd"/>
            <w:r>
              <w:t xml:space="preserve"> with Electrical Upgrade information</w:t>
            </w:r>
            <w:r w:rsidR="00354832">
              <w:t xml:space="preserve"> </w:t>
            </w:r>
            <w:r w:rsidR="00354832" w:rsidRPr="00354832">
              <w:rPr>
                <w:highlight w:val="yellow"/>
              </w:rPr>
              <w:t>and</w:t>
            </w:r>
            <w:r w:rsidR="00281087" w:rsidRPr="00354832">
              <w:rPr>
                <w:highlight w:val="yellow"/>
              </w:rPr>
              <w:t xml:space="preserve"> customize interconnection and existing service equipment</w:t>
            </w:r>
            <w:r w:rsidR="00354832" w:rsidRPr="00354832">
              <w:rPr>
                <w:highlight w:val="yellow"/>
              </w:rPr>
              <w:t>, if needed</w:t>
            </w:r>
            <w:r w:rsidRPr="00354832">
              <w:rPr>
                <w:highlight w:val="yellow"/>
              </w:rPr>
              <w:t>.</w:t>
            </w:r>
          </w:p>
          <w:p w14:paraId="2C886E25" w14:textId="13D78187" w:rsidR="00A40921" w:rsidRDefault="00354832" w:rsidP="00A40921">
            <w:pPr>
              <w:pStyle w:val="ListParagraph"/>
              <w:numPr>
                <w:ilvl w:val="0"/>
                <w:numId w:val="14"/>
              </w:numPr>
            </w:pPr>
            <w:r w:rsidRPr="00354832">
              <w:rPr>
                <w:highlight w:val="yellow"/>
              </w:rPr>
              <w:t>Align image for</w:t>
            </w:r>
            <w:r w:rsidR="002D5D99">
              <w:t xml:space="preserve"> Full Set Cover Page in Cad.</w:t>
            </w:r>
          </w:p>
          <w:p w14:paraId="5AC329FC" w14:textId="604272C1" w:rsidR="00DD5560" w:rsidRPr="00882198" w:rsidRDefault="00DD5560" w:rsidP="00A40921">
            <w:pPr>
              <w:pStyle w:val="ListParagraph"/>
              <w:numPr>
                <w:ilvl w:val="0"/>
                <w:numId w:val="14"/>
              </w:numPr>
              <w:rPr>
                <w:highlight w:val="yellow"/>
              </w:rPr>
            </w:pPr>
            <w:r w:rsidRPr="00882198">
              <w:rPr>
                <w:b/>
                <w:color w:val="000000" w:themeColor="text1"/>
                <w:highlight w:val="yellow"/>
              </w:rPr>
              <w:t>NJ Design?</w:t>
            </w:r>
          </w:p>
          <w:p w14:paraId="72F7008F" w14:textId="30BEB3B2" w:rsidR="00DD5560" w:rsidRPr="00882198" w:rsidRDefault="00DD5560" w:rsidP="00DD5560">
            <w:pPr>
              <w:pStyle w:val="ListParagraph"/>
              <w:rPr>
                <w:highlight w:val="yellow"/>
              </w:rPr>
            </w:pPr>
            <w:r w:rsidRPr="00882198">
              <w:rPr>
                <w:color w:val="000000" w:themeColor="text1"/>
                <w:highlight w:val="yellow"/>
              </w:rPr>
              <w:t>No: Proceed to step:41</w:t>
            </w:r>
          </w:p>
          <w:p w14:paraId="4A728C65" w14:textId="14F70B78" w:rsidR="00DD5560" w:rsidRDefault="00DD5560" w:rsidP="00DD5560">
            <w:pPr>
              <w:ind w:left="360"/>
            </w:pPr>
            <w:r w:rsidRPr="00882198">
              <w:rPr>
                <w:highlight w:val="yellow"/>
              </w:rPr>
              <w:t xml:space="preserve">       Yes:</w:t>
            </w:r>
            <w:r>
              <w:t xml:space="preserve"> </w:t>
            </w:r>
          </w:p>
          <w:p w14:paraId="37B13B4F" w14:textId="0524E1CC" w:rsidR="00DD5560" w:rsidRDefault="00DD5560" w:rsidP="00DD5560">
            <w:pPr>
              <w:ind w:left="360"/>
            </w:pPr>
            <w:r w:rsidRPr="00DD5560">
              <w:t>Does the AHJ require Rough inspections?</w:t>
            </w:r>
          </w:p>
          <w:p w14:paraId="3154DF83" w14:textId="77777777" w:rsidR="002D5D99" w:rsidRDefault="002D5D99" w:rsidP="00DD5560">
            <w:pPr>
              <w:pStyle w:val="ListParagraph"/>
            </w:pPr>
            <w:r>
              <w:t>Yes:</w:t>
            </w:r>
          </w:p>
          <w:p w14:paraId="764002AC" w14:textId="77777777" w:rsidR="002D5D99" w:rsidRDefault="002D5D99" w:rsidP="00DD5560">
            <w:pPr>
              <w:pStyle w:val="ListParagraph"/>
            </w:pPr>
            <w:r>
              <w:t>Select Rail-less racking in CAD.</w:t>
            </w:r>
          </w:p>
          <w:p w14:paraId="1F87492E" w14:textId="77777777" w:rsidR="002D5D99" w:rsidRDefault="002D5D99" w:rsidP="00DD5560">
            <w:pPr>
              <w:pStyle w:val="ListParagraph"/>
            </w:pPr>
            <w:r>
              <w:t>No:</w:t>
            </w:r>
          </w:p>
          <w:p w14:paraId="7E39768B" w14:textId="77777777" w:rsidR="002D5D99" w:rsidRDefault="002D5D99" w:rsidP="00A40921">
            <w:pPr>
              <w:pStyle w:val="ListParagraph"/>
              <w:numPr>
                <w:ilvl w:val="0"/>
                <w:numId w:val="14"/>
              </w:numPr>
            </w:pPr>
            <w:r>
              <w:t>Select Railed racking in CAD.</w:t>
            </w:r>
          </w:p>
          <w:p w14:paraId="4E4C71DA" w14:textId="77777777" w:rsidR="002D5D99" w:rsidRDefault="002D5D99" w:rsidP="00A40921">
            <w:pPr>
              <w:pStyle w:val="ListParagraph"/>
              <w:numPr>
                <w:ilvl w:val="0"/>
                <w:numId w:val="14"/>
              </w:numPr>
            </w:pPr>
            <w:r>
              <w:t>Label the layout:</w:t>
            </w:r>
          </w:p>
          <w:p w14:paraId="3CA99D57" w14:textId="77777777" w:rsidR="002D5D99" w:rsidRDefault="002D5D99" w:rsidP="00A950DF">
            <w:pPr>
              <w:pStyle w:val="ListParagraph"/>
              <w:numPr>
                <w:ilvl w:val="1"/>
                <w:numId w:val="14"/>
              </w:numPr>
            </w:pPr>
            <w:r>
              <w:t>Front of home</w:t>
            </w:r>
          </w:p>
          <w:p w14:paraId="229E6A25" w14:textId="77777777" w:rsidR="002D5D99" w:rsidRDefault="002D5D99" w:rsidP="00A950DF">
            <w:pPr>
              <w:pStyle w:val="ListParagraph"/>
              <w:numPr>
                <w:ilvl w:val="1"/>
                <w:numId w:val="14"/>
              </w:numPr>
            </w:pPr>
            <w:r>
              <w:t>Back of Home</w:t>
            </w:r>
          </w:p>
          <w:p w14:paraId="00B1C4E2" w14:textId="77777777" w:rsidR="002D5D99" w:rsidRDefault="002D5D99" w:rsidP="00A950DF">
            <w:pPr>
              <w:pStyle w:val="ListParagraph"/>
              <w:numPr>
                <w:ilvl w:val="1"/>
                <w:numId w:val="14"/>
              </w:numPr>
            </w:pPr>
            <w:r>
              <w:t>Meter Location</w:t>
            </w:r>
          </w:p>
          <w:p w14:paraId="216F2EB3" w14:textId="77777777" w:rsidR="002D5D99" w:rsidRDefault="002D5D99" w:rsidP="00A950DF">
            <w:pPr>
              <w:pStyle w:val="ListParagraph"/>
              <w:numPr>
                <w:ilvl w:val="1"/>
                <w:numId w:val="14"/>
              </w:numPr>
            </w:pPr>
            <w:r>
              <w:t>Disconnect Location</w:t>
            </w:r>
          </w:p>
          <w:p w14:paraId="1C1F2B6C" w14:textId="77777777" w:rsidR="007C5B12" w:rsidRDefault="002D5D99" w:rsidP="007C5B12">
            <w:pPr>
              <w:pStyle w:val="ListParagraph"/>
              <w:numPr>
                <w:ilvl w:val="1"/>
                <w:numId w:val="14"/>
              </w:numPr>
            </w:pPr>
            <w:r>
              <w:t>Inverter Location</w:t>
            </w:r>
          </w:p>
          <w:p w14:paraId="3B5616F9" w14:textId="72D1A11A" w:rsidR="007C5B12" w:rsidRDefault="007C5B12" w:rsidP="007C5B12">
            <w:pPr>
              <w:pStyle w:val="ListParagraph"/>
              <w:numPr>
                <w:ilvl w:val="1"/>
                <w:numId w:val="14"/>
              </w:numPr>
            </w:pPr>
            <w:r>
              <w:t>Add additional equipment as needed.</w:t>
            </w:r>
          </w:p>
          <w:p w14:paraId="10216C3F" w14:textId="2F740778" w:rsidR="009E4C41" w:rsidRPr="007C5B12" w:rsidRDefault="009E4C41" w:rsidP="009E4C41">
            <w:pPr>
              <w:pStyle w:val="ListParagraph"/>
              <w:numPr>
                <w:ilvl w:val="1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If needed:</w:t>
            </w:r>
          </w:p>
          <w:p w14:paraId="114F5ABE" w14:textId="3E9AF4C8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Identify and illustrate setbacks and ground access points</w:t>
            </w:r>
          </w:p>
          <w:p w14:paraId="6842C755" w14:textId="77777777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Illustrate trench</w:t>
            </w:r>
          </w:p>
          <w:p w14:paraId="678EC246" w14:textId="77777777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Develop elevation drawings</w:t>
            </w:r>
          </w:p>
          <w:p w14:paraId="4667A8C5" w14:textId="77777777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Develop foot and rafter diagram</w:t>
            </w:r>
          </w:p>
          <w:p w14:paraId="6770B032" w14:textId="38B664A0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Develop site plan or Google Map</w:t>
            </w:r>
          </w:p>
          <w:p w14:paraId="33EA71FF" w14:textId="77777777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Move on to create combined plan sets</w:t>
            </w:r>
          </w:p>
          <w:p w14:paraId="3715F3CE" w14:textId="2FF98F2A" w:rsidR="009E4C41" w:rsidRPr="007C5B12" w:rsidRDefault="00DD5560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Locate structural information and p</w:t>
            </w:r>
            <w:r w:rsidR="009E4C41" w:rsidRPr="007C5B12">
              <w:rPr>
                <w:highlight w:val="yellow"/>
              </w:rPr>
              <w:t xml:space="preserve">opulate </w:t>
            </w:r>
            <w:r w:rsidRPr="007C5B12">
              <w:rPr>
                <w:highlight w:val="yellow"/>
              </w:rPr>
              <w:t xml:space="preserve">/ customize </w:t>
            </w:r>
            <w:r w:rsidR="009E4C41" w:rsidRPr="007C5B12">
              <w:rPr>
                <w:highlight w:val="yellow"/>
              </w:rPr>
              <w:t>structural details</w:t>
            </w:r>
          </w:p>
          <w:p w14:paraId="5E6F9758" w14:textId="483F1754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Add flood elevation information</w:t>
            </w:r>
          </w:p>
          <w:p w14:paraId="376EDD1D" w14:textId="77777777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Super impose panels on images</w:t>
            </w:r>
          </w:p>
          <w:p w14:paraId="3F096E69" w14:textId="375BB8BD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Add territory specific Notes</w:t>
            </w:r>
          </w:p>
          <w:p w14:paraId="54CB07A5" w14:textId="77777777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Order Ground Mount Unirac Specs</w:t>
            </w:r>
          </w:p>
          <w:p w14:paraId="59AD7A9D" w14:textId="64641993" w:rsidR="009E4C41" w:rsidRPr="007C5B12" w:rsidRDefault="009E4C41" w:rsidP="009E4C41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Illustrate Existing PV system Equipment</w:t>
            </w:r>
          </w:p>
          <w:p w14:paraId="1D424C96" w14:textId="5A23D801" w:rsidR="009E4C41" w:rsidRPr="007C5B12" w:rsidRDefault="009E4C41" w:rsidP="00DD5560">
            <w:pPr>
              <w:pStyle w:val="ListParagraph"/>
              <w:numPr>
                <w:ilvl w:val="2"/>
                <w:numId w:val="14"/>
              </w:numPr>
              <w:rPr>
                <w:highlight w:val="yellow"/>
              </w:rPr>
            </w:pPr>
            <w:r w:rsidRPr="007C5B12">
              <w:rPr>
                <w:highlight w:val="yellow"/>
              </w:rPr>
              <w:t>Identify</w:t>
            </w:r>
            <w:r w:rsidR="00DD5560" w:rsidRPr="007C5B12">
              <w:rPr>
                <w:highlight w:val="yellow"/>
              </w:rPr>
              <w:t xml:space="preserve"> and illustrate location of utility t</w:t>
            </w:r>
            <w:r w:rsidRPr="007C5B12">
              <w:rPr>
                <w:highlight w:val="yellow"/>
              </w:rPr>
              <w:t>ransformer</w:t>
            </w:r>
          </w:p>
          <w:p w14:paraId="346A3EFE" w14:textId="1A226C99" w:rsidR="00DD5560" w:rsidRDefault="007C5B12" w:rsidP="00DD5560">
            <w:pPr>
              <w:pStyle w:val="ListParagraph"/>
              <w:numPr>
                <w:ilvl w:val="0"/>
                <w:numId w:val="14"/>
              </w:numPr>
            </w:pPr>
            <w:r>
              <w:t>Review the layout</w:t>
            </w:r>
            <w:r w:rsidRPr="007C5B12">
              <w:rPr>
                <w:highlight w:val="yellow"/>
              </w:rPr>
              <w:t>(s)</w:t>
            </w:r>
            <w:r>
              <w:t xml:space="preserve"> and scale</w:t>
            </w:r>
            <w:r w:rsidR="00DD5560">
              <w:t xml:space="preserve"> to fit the page.</w:t>
            </w:r>
          </w:p>
          <w:p w14:paraId="334737FD" w14:textId="77777777" w:rsidR="00A950DF" w:rsidRDefault="00A950DF" w:rsidP="002D5D99">
            <w:pPr>
              <w:pStyle w:val="ListParagraph"/>
              <w:numPr>
                <w:ilvl w:val="0"/>
                <w:numId w:val="14"/>
              </w:numPr>
            </w:pPr>
            <w:r>
              <w:t>Click: Publish.</w:t>
            </w:r>
          </w:p>
          <w:p w14:paraId="1261F9F1" w14:textId="77777777" w:rsidR="00A950DF" w:rsidRDefault="00A950DF" w:rsidP="002D5D99">
            <w:pPr>
              <w:pStyle w:val="ListParagraph"/>
              <w:numPr>
                <w:ilvl w:val="0"/>
                <w:numId w:val="14"/>
              </w:numPr>
            </w:pPr>
            <w:r>
              <w:t>Remove pages not needed to Publish.</w:t>
            </w:r>
          </w:p>
          <w:p w14:paraId="335FD1C9" w14:textId="77777777" w:rsidR="00A950DF" w:rsidRDefault="00A950DF" w:rsidP="002D5D99">
            <w:pPr>
              <w:pStyle w:val="ListParagraph"/>
              <w:numPr>
                <w:ilvl w:val="0"/>
                <w:numId w:val="14"/>
              </w:numPr>
            </w:pPr>
            <w:r>
              <w:t xml:space="preserve">Name by typing: Ctrl +Shift + 3 </w:t>
            </w:r>
          </w:p>
          <w:p w14:paraId="1C9F209E" w14:textId="2757170F" w:rsidR="00A950DF" w:rsidRDefault="00A950DF" w:rsidP="00A950DF">
            <w:pPr>
              <w:pStyle w:val="ListParagraph"/>
              <w:numPr>
                <w:ilvl w:val="0"/>
                <w:numId w:val="14"/>
              </w:numPr>
            </w:pPr>
            <w:r>
              <w:t>Save.</w:t>
            </w:r>
          </w:p>
        </w:tc>
      </w:tr>
      <w:tr w:rsidR="008270F7" w14:paraId="6A01DD35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34997BFE" w14:textId="1380D2E3" w:rsidR="008270F7" w:rsidRDefault="008270F7" w:rsidP="00982D78">
            <w:r>
              <w:lastRenderedPageBreak/>
              <w:t>Process Roles</w:t>
            </w:r>
          </w:p>
        </w:tc>
        <w:tc>
          <w:tcPr>
            <w:tcW w:w="6925" w:type="dxa"/>
          </w:tcPr>
          <w:p w14:paraId="7F3687BA" w14:textId="579BE433" w:rsidR="008270F7" w:rsidRDefault="003F5E8A" w:rsidP="00982D78">
            <w:r>
              <w:t>Designer</w:t>
            </w:r>
          </w:p>
        </w:tc>
      </w:tr>
      <w:tr w:rsidR="008270F7" w14:paraId="386BA08C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4903728" w14:textId="77777777" w:rsidR="008270F7" w:rsidRDefault="008270F7" w:rsidP="00982D78">
            <w:r>
              <w:t>Applications and Software/Tools</w:t>
            </w:r>
          </w:p>
        </w:tc>
        <w:tc>
          <w:tcPr>
            <w:tcW w:w="6925" w:type="dxa"/>
          </w:tcPr>
          <w:p w14:paraId="0BA0F1DF" w14:textId="79E2C0B0" w:rsidR="008270F7" w:rsidRDefault="003F5E8A" w:rsidP="00982D78">
            <w:r>
              <w:t>Salesforce, Auto Cad</w:t>
            </w:r>
            <w:r w:rsidR="00435011">
              <w:t>, Network Drive</w:t>
            </w:r>
            <w:r w:rsidR="006E503B">
              <w:t>, Google Maps, Snipping Tool</w:t>
            </w:r>
            <w:r w:rsidR="00B40545">
              <w:t>, Excel, Genesis</w:t>
            </w:r>
            <w:r w:rsidR="00081D55">
              <w:t>, VBA, Lisp</w:t>
            </w:r>
            <w:r w:rsidR="007C5B12">
              <w:t xml:space="preserve">. </w:t>
            </w:r>
            <w:r w:rsidR="007C5B12" w:rsidRPr="00772943">
              <w:rPr>
                <w:highlight w:val="yellow"/>
              </w:rPr>
              <w:t xml:space="preserve">When needed: Connect Explorer, Bing, </w:t>
            </w:r>
            <w:r w:rsidR="00772943" w:rsidRPr="00772943">
              <w:rPr>
                <w:highlight w:val="yellow"/>
              </w:rPr>
              <w:t>Township websites, FEMA maps</w:t>
            </w:r>
            <w:r w:rsidR="007C5B12">
              <w:t xml:space="preserve">  </w:t>
            </w:r>
          </w:p>
        </w:tc>
      </w:tr>
      <w:tr w:rsidR="008270F7" w14:paraId="60C27F70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13FAFEF7" w14:textId="77777777" w:rsidR="008270F7" w:rsidRDefault="008270F7" w:rsidP="00982D78">
            <w:r>
              <w:lastRenderedPageBreak/>
              <w:t>Salesforce Objects</w:t>
            </w:r>
          </w:p>
        </w:tc>
        <w:tc>
          <w:tcPr>
            <w:tcW w:w="6925" w:type="dxa"/>
          </w:tcPr>
          <w:p w14:paraId="1F1416FC" w14:textId="6E12912C" w:rsidR="008270F7" w:rsidRDefault="00224FFF" w:rsidP="00982D78">
            <w:r>
              <w:t>Reports, Opportunity, Action Item, Design, Account, Roofs</w:t>
            </w:r>
          </w:p>
        </w:tc>
      </w:tr>
    </w:tbl>
    <w:p w14:paraId="209FC6E1" w14:textId="77777777" w:rsidR="008270F7" w:rsidRDefault="008270F7" w:rsidP="008270F7">
      <w:pPr>
        <w:pStyle w:val="Heading3"/>
        <w:spacing w:after="240"/>
      </w:pPr>
      <w:r>
        <w:t>Process Flow</w:t>
      </w:r>
    </w:p>
    <w:p w14:paraId="65A1747C" w14:textId="2C9D5B63" w:rsidR="00982D92" w:rsidRDefault="00982D92" w:rsidP="00722518">
      <w:pPr>
        <w:spacing w:after="0"/>
      </w:pPr>
    </w:p>
    <w:p w14:paraId="2DABCC69" w14:textId="77777777" w:rsidR="008A0BFA" w:rsidRDefault="008A0BFA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294032E3" w14:textId="60DA318D" w:rsidR="008270F7" w:rsidRPr="00AE1002" w:rsidRDefault="008270F7" w:rsidP="008270F7">
      <w:pPr>
        <w:pStyle w:val="Heading2"/>
      </w:pPr>
      <w:r>
        <w:lastRenderedPageBreak/>
        <w:t xml:space="preserve">Task </w:t>
      </w:r>
      <w:r w:rsidR="008A0BFA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70F7" w14:paraId="06838537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1EED078F" w14:textId="77777777" w:rsidR="008270F7" w:rsidRDefault="008270F7" w:rsidP="00982D78">
            <w:r>
              <w:t>Process Name</w:t>
            </w:r>
          </w:p>
        </w:tc>
        <w:tc>
          <w:tcPr>
            <w:tcW w:w="6925" w:type="dxa"/>
          </w:tcPr>
          <w:p w14:paraId="0647AB4E" w14:textId="20DF9CD0" w:rsidR="008270F7" w:rsidRDefault="00A950DF" w:rsidP="00982D78">
            <w:pPr>
              <w:pStyle w:val="Heading6"/>
              <w:outlineLvl w:val="5"/>
            </w:pPr>
            <w:bookmarkStart w:id="2" w:name="_Toc14962601"/>
            <w:r>
              <w:t>Update Salesforce</w:t>
            </w:r>
            <w:r w:rsidR="00B40545">
              <w:t>: Full Set</w:t>
            </w:r>
            <w:bookmarkEnd w:id="2"/>
          </w:p>
        </w:tc>
      </w:tr>
      <w:tr w:rsidR="008270F7" w14:paraId="2FEB503A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7E9A3318" w14:textId="77777777" w:rsidR="008270F7" w:rsidRDefault="008270F7" w:rsidP="00982D78">
            <w:r>
              <w:t>Process Owner</w:t>
            </w:r>
          </w:p>
        </w:tc>
        <w:tc>
          <w:tcPr>
            <w:tcW w:w="6925" w:type="dxa"/>
          </w:tcPr>
          <w:p w14:paraId="7CA70EAF" w14:textId="77777777" w:rsidR="008270F7" w:rsidRDefault="008270F7" w:rsidP="00982D78">
            <w:r>
              <w:t>System Design</w:t>
            </w:r>
          </w:p>
        </w:tc>
      </w:tr>
      <w:tr w:rsidR="008270F7" w14:paraId="332E8D98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71719643" w14:textId="77777777" w:rsidR="008270F7" w:rsidRDefault="008270F7" w:rsidP="00982D78">
            <w:r>
              <w:t>Process Dependencies</w:t>
            </w:r>
          </w:p>
        </w:tc>
        <w:tc>
          <w:tcPr>
            <w:tcW w:w="6925" w:type="dxa"/>
          </w:tcPr>
          <w:p w14:paraId="2D9E7656" w14:textId="31CC847F" w:rsidR="008270F7" w:rsidRDefault="00B20FF4" w:rsidP="00982D78">
            <w:r>
              <w:t>The Full Set Design has been created.</w:t>
            </w:r>
          </w:p>
        </w:tc>
      </w:tr>
      <w:tr w:rsidR="008270F7" w14:paraId="3BE54683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1BFADD95" w14:textId="77777777" w:rsidR="008270F7" w:rsidRDefault="008270F7" w:rsidP="00982D78">
            <w:r>
              <w:t>Process Inputs</w:t>
            </w:r>
          </w:p>
        </w:tc>
        <w:tc>
          <w:tcPr>
            <w:tcW w:w="6925" w:type="dxa"/>
          </w:tcPr>
          <w:p w14:paraId="02135D0C" w14:textId="03E90759" w:rsidR="008270F7" w:rsidRDefault="008A0BFA" w:rsidP="008270F7">
            <w:pPr>
              <w:pStyle w:val="ListParagraph"/>
              <w:numPr>
                <w:ilvl w:val="0"/>
                <w:numId w:val="12"/>
              </w:numPr>
            </w:pPr>
            <w:r>
              <w:t>Full Set</w:t>
            </w:r>
          </w:p>
        </w:tc>
      </w:tr>
      <w:tr w:rsidR="008270F7" w14:paraId="502599CA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5CEEF6C" w14:textId="77777777" w:rsidR="008270F7" w:rsidRDefault="008270F7" w:rsidP="00982D78">
            <w:r>
              <w:t>Process Outputs</w:t>
            </w:r>
          </w:p>
        </w:tc>
        <w:tc>
          <w:tcPr>
            <w:tcW w:w="6925" w:type="dxa"/>
          </w:tcPr>
          <w:p w14:paraId="4EC3FF4A" w14:textId="36FA2F2C" w:rsidR="008270F7" w:rsidRDefault="008A0BFA" w:rsidP="008270F7">
            <w:pPr>
              <w:pStyle w:val="ListParagraph"/>
              <w:numPr>
                <w:ilvl w:val="0"/>
                <w:numId w:val="12"/>
              </w:numPr>
            </w:pPr>
            <w:r>
              <w:t>Application Action Items (State, Permit, Interconnection)</w:t>
            </w:r>
          </w:p>
        </w:tc>
      </w:tr>
      <w:tr w:rsidR="008270F7" w14:paraId="3AF206A3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4D89C767" w14:textId="77777777" w:rsidR="008270F7" w:rsidRDefault="008270F7" w:rsidP="00982D78">
            <w:r>
              <w:t>Process Activities</w:t>
            </w:r>
          </w:p>
        </w:tc>
        <w:tc>
          <w:tcPr>
            <w:tcW w:w="6925" w:type="dxa"/>
          </w:tcPr>
          <w:p w14:paraId="1021B680" w14:textId="77777777" w:rsidR="008270F7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>Open the customer’s Opportunity.</w:t>
            </w:r>
          </w:p>
          <w:p w14:paraId="6515A3E0" w14:textId="77777777" w:rsidR="00B20FF4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 xml:space="preserve">Navigate to BOX </w:t>
            </w:r>
            <w:r>
              <w:sym w:font="Wingdings" w:char="F0E0"/>
            </w:r>
            <w:r>
              <w:t xml:space="preserve"> Site Info Designs </w:t>
            </w:r>
            <w:r>
              <w:sym w:font="Wingdings" w:char="F0E0"/>
            </w:r>
            <w:r>
              <w:t xml:space="preserve"> Current System Design folder.</w:t>
            </w:r>
          </w:p>
          <w:p w14:paraId="13F9C1D8" w14:textId="77777777" w:rsidR="00B20FF4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>Upload the Full set pdf from the customer’s design drive folder.</w:t>
            </w:r>
          </w:p>
          <w:p w14:paraId="73A7BACD" w14:textId="77777777" w:rsidR="00B20FF4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>Open the Create Full Set Design Action Item.</w:t>
            </w:r>
          </w:p>
          <w:p w14:paraId="5F4B63EF" w14:textId="77777777" w:rsidR="00B20FF4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>Update the Action item status: Complete.</w:t>
            </w:r>
          </w:p>
          <w:p w14:paraId="5214BA17" w14:textId="77777777" w:rsidR="00B20FF4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>Click Save.</w:t>
            </w:r>
          </w:p>
          <w:p w14:paraId="48456D51" w14:textId="77777777" w:rsidR="00B20FF4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>Update the Opportunity Stage to 6: Applications.</w:t>
            </w:r>
          </w:p>
          <w:p w14:paraId="0C38AC79" w14:textId="77777777" w:rsidR="00B20FF4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>Update the Opportunity Stage Status: Not Started.</w:t>
            </w:r>
          </w:p>
          <w:p w14:paraId="3533D43C" w14:textId="2EB8171B" w:rsidR="00B20FF4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>Open the ACAD calc</w:t>
            </w:r>
            <w:r w:rsidR="00B40545">
              <w:t xml:space="preserve"> excel file</w:t>
            </w:r>
            <w:r>
              <w:t>.</w:t>
            </w:r>
          </w:p>
          <w:p w14:paraId="0818910A" w14:textId="77777777" w:rsidR="00B20FF4" w:rsidRDefault="00B20FF4" w:rsidP="00B20FF4">
            <w:pPr>
              <w:pStyle w:val="ListParagraph"/>
              <w:numPr>
                <w:ilvl w:val="0"/>
                <w:numId w:val="15"/>
              </w:numPr>
            </w:pPr>
            <w:r>
              <w:t>Check the field for estimated install timeframe.</w:t>
            </w:r>
          </w:p>
          <w:p w14:paraId="2AF2F666" w14:textId="77777777" w:rsidR="008A0BFA" w:rsidRDefault="008A0BFA" w:rsidP="00B20FF4">
            <w:pPr>
              <w:pStyle w:val="ListParagraph"/>
              <w:numPr>
                <w:ilvl w:val="0"/>
                <w:numId w:val="15"/>
              </w:numPr>
            </w:pPr>
            <w:r>
              <w:t>Enter the number into the Opportunity field for install timeframe.</w:t>
            </w:r>
          </w:p>
          <w:p w14:paraId="07B0E661" w14:textId="77777777" w:rsidR="008A0BFA" w:rsidRDefault="008A0BFA" w:rsidP="00B20FF4">
            <w:pPr>
              <w:pStyle w:val="ListParagraph"/>
              <w:numPr>
                <w:ilvl w:val="0"/>
                <w:numId w:val="15"/>
              </w:numPr>
            </w:pPr>
            <w:r>
              <w:t>Navigate to the System Details Section of the Opportunity.</w:t>
            </w:r>
          </w:p>
          <w:p w14:paraId="72AC25FB" w14:textId="77777777" w:rsidR="008A0BFA" w:rsidRDefault="008A0BFA" w:rsidP="00B20FF4">
            <w:pPr>
              <w:pStyle w:val="ListParagraph"/>
              <w:numPr>
                <w:ilvl w:val="0"/>
                <w:numId w:val="15"/>
              </w:numPr>
            </w:pPr>
            <w:r>
              <w:t>Update the Inverter and Panel information to match the Full Set.</w:t>
            </w:r>
          </w:p>
          <w:p w14:paraId="283219C5" w14:textId="77777777" w:rsidR="008A0BFA" w:rsidRDefault="008A0BFA" w:rsidP="008A0BFA">
            <w:pPr>
              <w:pStyle w:val="ListParagraph"/>
              <w:numPr>
                <w:ilvl w:val="0"/>
                <w:numId w:val="15"/>
              </w:numPr>
            </w:pPr>
            <w:r>
              <w:t>Select the racking type being used.</w:t>
            </w:r>
          </w:p>
          <w:p w14:paraId="39B39F46" w14:textId="61C772E7" w:rsidR="008A0BFA" w:rsidRDefault="008A0BFA" w:rsidP="008A0BFA">
            <w:pPr>
              <w:pStyle w:val="ListParagraph"/>
              <w:numPr>
                <w:ilvl w:val="0"/>
                <w:numId w:val="15"/>
              </w:numPr>
            </w:pPr>
            <w:r>
              <w:t>Click save on the Opportunity.</w:t>
            </w:r>
          </w:p>
        </w:tc>
      </w:tr>
      <w:tr w:rsidR="008270F7" w14:paraId="243291E6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71F57C9E" w14:textId="77777777" w:rsidR="008270F7" w:rsidRDefault="008270F7" w:rsidP="00982D78">
            <w:r>
              <w:t>Process Roles</w:t>
            </w:r>
          </w:p>
        </w:tc>
        <w:tc>
          <w:tcPr>
            <w:tcW w:w="6925" w:type="dxa"/>
          </w:tcPr>
          <w:p w14:paraId="71BABEB1" w14:textId="00849C4A" w:rsidR="008270F7" w:rsidRDefault="00B40545" w:rsidP="00982D78">
            <w:r>
              <w:t>Designer</w:t>
            </w:r>
          </w:p>
        </w:tc>
      </w:tr>
      <w:tr w:rsidR="008270F7" w14:paraId="3EFEBA9C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4313F94C" w14:textId="77777777" w:rsidR="008270F7" w:rsidRDefault="008270F7" w:rsidP="00982D78">
            <w:r>
              <w:t>Applications and Software/Tools</w:t>
            </w:r>
          </w:p>
        </w:tc>
        <w:tc>
          <w:tcPr>
            <w:tcW w:w="6925" w:type="dxa"/>
          </w:tcPr>
          <w:p w14:paraId="704FC328" w14:textId="77C1C1D9" w:rsidR="008270F7" w:rsidRDefault="00B40545" w:rsidP="00982D78">
            <w:r>
              <w:t>Salesforce, BOX, Excel, Network Drive</w:t>
            </w:r>
          </w:p>
        </w:tc>
      </w:tr>
      <w:tr w:rsidR="008270F7" w14:paraId="667348C2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4D49CDDC" w14:textId="77777777" w:rsidR="008270F7" w:rsidRDefault="008270F7" w:rsidP="00982D78">
            <w:r>
              <w:t>Salesforce Objects</w:t>
            </w:r>
          </w:p>
        </w:tc>
        <w:tc>
          <w:tcPr>
            <w:tcW w:w="6925" w:type="dxa"/>
          </w:tcPr>
          <w:p w14:paraId="236B4CF0" w14:textId="341B8BC4" w:rsidR="008270F7" w:rsidRDefault="00B40545" w:rsidP="00982D78">
            <w:r>
              <w:t>Opportunity, Action Item</w:t>
            </w:r>
          </w:p>
        </w:tc>
      </w:tr>
    </w:tbl>
    <w:p w14:paraId="6FBB35CE" w14:textId="77777777" w:rsidR="008270F7" w:rsidRDefault="008270F7" w:rsidP="008270F7">
      <w:pPr>
        <w:pStyle w:val="Heading3"/>
        <w:spacing w:after="240"/>
      </w:pPr>
      <w:r>
        <w:t>Process Flow</w:t>
      </w:r>
    </w:p>
    <w:p w14:paraId="2BC7C0E7" w14:textId="79B9D3C3" w:rsidR="008270F7" w:rsidRDefault="008270F7" w:rsidP="00722518">
      <w:pPr>
        <w:spacing w:after="0"/>
      </w:pPr>
    </w:p>
    <w:p w14:paraId="1181DF2A" w14:textId="77777777" w:rsidR="008A0BFA" w:rsidRDefault="008A0BFA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6CABAD35" w14:textId="534ECFAC" w:rsidR="008270F7" w:rsidRPr="00AE1002" w:rsidRDefault="008270F7" w:rsidP="008270F7">
      <w:pPr>
        <w:pStyle w:val="Heading2"/>
      </w:pPr>
      <w:r>
        <w:lastRenderedPageBreak/>
        <w:t xml:space="preserve">Task </w:t>
      </w:r>
      <w:r w:rsidR="008A0BFA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70F7" w14:paraId="429D4DA1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1120CA89" w14:textId="77777777" w:rsidR="008270F7" w:rsidRDefault="008270F7" w:rsidP="00982D78">
            <w:r>
              <w:t>Process Name</w:t>
            </w:r>
          </w:p>
        </w:tc>
        <w:tc>
          <w:tcPr>
            <w:tcW w:w="6925" w:type="dxa"/>
          </w:tcPr>
          <w:p w14:paraId="32069C0C" w14:textId="5F10C556" w:rsidR="008270F7" w:rsidRDefault="00982D78" w:rsidP="00982D78">
            <w:pPr>
              <w:pStyle w:val="Heading6"/>
              <w:outlineLvl w:val="5"/>
            </w:pPr>
            <w:bookmarkStart w:id="3" w:name="_Toc14962602"/>
            <w:r>
              <w:t xml:space="preserve">Full Set </w:t>
            </w:r>
            <w:r w:rsidR="008A0BFA">
              <w:t>Design Update</w:t>
            </w:r>
            <w:bookmarkEnd w:id="3"/>
          </w:p>
        </w:tc>
      </w:tr>
      <w:tr w:rsidR="008270F7" w14:paraId="6651923A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27B7E817" w14:textId="77777777" w:rsidR="008270F7" w:rsidRDefault="008270F7" w:rsidP="00982D78">
            <w:r>
              <w:t>Process Owner</w:t>
            </w:r>
          </w:p>
        </w:tc>
        <w:tc>
          <w:tcPr>
            <w:tcW w:w="6925" w:type="dxa"/>
          </w:tcPr>
          <w:p w14:paraId="554F8296" w14:textId="77777777" w:rsidR="008270F7" w:rsidRDefault="008270F7" w:rsidP="00982D78">
            <w:r>
              <w:t>System Design</w:t>
            </w:r>
          </w:p>
        </w:tc>
      </w:tr>
      <w:tr w:rsidR="008270F7" w14:paraId="0486B5CF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2639DD3" w14:textId="77777777" w:rsidR="008270F7" w:rsidRDefault="008270F7" w:rsidP="00982D78">
            <w:r>
              <w:t>Process Dependencies</w:t>
            </w:r>
          </w:p>
        </w:tc>
        <w:tc>
          <w:tcPr>
            <w:tcW w:w="6925" w:type="dxa"/>
          </w:tcPr>
          <w:p w14:paraId="22AA90EE" w14:textId="742A554D" w:rsidR="008270F7" w:rsidRDefault="00982D78" w:rsidP="00982D78">
            <w:r>
              <w:t xml:space="preserve">A Design Update Needed Action Item is created to request a change to the </w:t>
            </w:r>
            <w:r w:rsidR="00E824A1">
              <w:t>Active Full Set. (Applications, Partner Solutions, Resolutions, Sales Support)</w:t>
            </w:r>
          </w:p>
        </w:tc>
      </w:tr>
      <w:tr w:rsidR="008270F7" w14:paraId="1BCF0695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3EF97448" w14:textId="77777777" w:rsidR="008270F7" w:rsidRDefault="008270F7" w:rsidP="00982D78">
            <w:r>
              <w:t>Process Inputs</w:t>
            </w:r>
          </w:p>
        </w:tc>
        <w:tc>
          <w:tcPr>
            <w:tcW w:w="6925" w:type="dxa"/>
          </w:tcPr>
          <w:p w14:paraId="763E48B3" w14:textId="77777777" w:rsidR="008270F7" w:rsidRDefault="008A0BFA" w:rsidP="008270F7">
            <w:pPr>
              <w:pStyle w:val="ListParagraph"/>
              <w:numPr>
                <w:ilvl w:val="0"/>
                <w:numId w:val="12"/>
              </w:numPr>
            </w:pPr>
            <w:r>
              <w:t xml:space="preserve">Report: </w:t>
            </w:r>
            <w:hyperlink r:id="rId12" w:history="1">
              <w:r w:rsidRPr="008A0BFA">
                <w:rPr>
                  <w:rStyle w:val="Hyperlink"/>
                </w:rPr>
                <w:t>03 DESIGN UPDATED REQUESTED</w:t>
              </w:r>
            </w:hyperlink>
          </w:p>
          <w:p w14:paraId="37D9449D" w14:textId="77777777" w:rsidR="00E824A1" w:rsidRDefault="00E824A1" w:rsidP="008270F7">
            <w:pPr>
              <w:pStyle w:val="ListParagraph"/>
              <w:numPr>
                <w:ilvl w:val="0"/>
                <w:numId w:val="12"/>
              </w:numPr>
            </w:pPr>
            <w:r>
              <w:t>Create Design Update Needed Action Item</w:t>
            </w:r>
          </w:p>
          <w:p w14:paraId="02EEBCD6" w14:textId="574ACB42" w:rsidR="00F735D7" w:rsidRDefault="00F735D7" w:rsidP="008270F7">
            <w:pPr>
              <w:pStyle w:val="ListParagraph"/>
              <w:numPr>
                <w:ilvl w:val="0"/>
                <w:numId w:val="12"/>
              </w:numPr>
            </w:pPr>
            <w:r w:rsidRPr="00F735D7">
              <w:rPr>
                <w:highlight w:val="yellow"/>
              </w:rPr>
              <w:t>If Needed: Sales Photos</w:t>
            </w:r>
          </w:p>
        </w:tc>
      </w:tr>
      <w:tr w:rsidR="008270F7" w14:paraId="26F24D5A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703C3561" w14:textId="77777777" w:rsidR="008270F7" w:rsidRDefault="008270F7" w:rsidP="00982D78">
            <w:r>
              <w:t>Process Outputs</w:t>
            </w:r>
          </w:p>
        </w:tc>
        <w:tc>
          <w:tcPr>
            <w:tcW w:w="6925" w:type="dxa"/>
          </w:tcPr>
          <w:p w14:paraId="50D8C45F" w14:textId="19D4DE8E" w:rsidR="008270F7" w:rsidRDefault="00E824A1" w:rsidP="008270F7">
            <w:pPr>
              <w:pStyle w:val="ListParagraph"/>
              <w:numPr>
                <w:ilvl w:val="0"/>
                <w:numId w:val="12"/>
              </w:numPr>
            </w:pPr>
            <w:r>
              <w:t>Updated Full Set</w:t>
            </w:r>
          </w:p>
        </w:tc>
      </w:tr>
      <w:tr w:rsidR="008270F7" w14:paraId="67198777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388E2B32" w14:textId="77777777" w:rsidR="008270F7" w:rsidRDefault="008270F7" w:rsidP="00982D78">
            <w:r>
              <w:t>Process Activities</w:t>
            </w:r>
          </w:p>
        </w:tc>
        <w:tc>
          <w:tcPr>
            <w:tcW w:w="6925" w:type="dxa"/>
          </w:tcPr>
          <w:p w14:paraId="11BBCFB4" w14:textId="77777777" w:rsidR="008270F7" w:rsidRDefault="008A0BFA" w:rsidP="00E824A1">
            <w:pPr>
              <w:pStyle w:val="ListParagraph"/>
              <w:numPr>
                <w:ilvl w:val="0"/>
                <w:numId w:val="16"/>
              </w:numPr>
            </w:pPr>
            <w:r>
              <w:t>Navigate to Salesforce.</w:t>
            </w:r>
          </w:p>
          <w:p w14:paraId="04F8368D" w14:textId="77777777" w:rsidR="008A0BFA" w:rsidRDefault="008A0BFA" w:rsidP="00E824A1">
            <w:pPr>
              <w:pStyle w:val="ListParagraph"/>
              <w:numPr>
                <w:ilvl w:val="0"/>
                <w:numId w:val="16"/>
              </w:numPr>
            </w:pPr>
            <w:r>
              <w:t xml:space="preserve">Open the report: </w:t>
            </w:r>
            <w:hyperlink r:id="rId13" w:history="1">
              <w:r w:rsidRPr="008A0BFA">
                <w:rPr>
                  <w:rStyle w:val="Hyperlink"/>
                </w:rPr>
                <w:t>03 DESIGN UPDATED REQUESTED</w:t>
              </w:r>
            </w:hyperlink>
          </w:p>
          <w:p w14:paraId="795BCC39" w14:textId="68E5D687" w:rsidR="008A0BFA" w:rsidRDefault="008A0BFA" w:rsidP="00E824A1">
            <w:pPr>
              <w:pStyle w:val="ListParagraph"/>
              <w:numPr>
                <w:ilvl w:val="0"/>
                <w:numId w:val="16"/>
              </w:numPr>
            </w:pPr>
            <w:r>
              <w:t>Prioritize oldest requests and closest installs.</w:t>
            </w:r>
          </w:p>
          <w:p w14:paraId="0D4EFEA1" w14:textId="77777777" w:rsidR="008A0BFA" w:rsidRDefault="008A0BFA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Select a job to work on.</w:t>
            </w:r>
          </w:p>
          <w:p w14:paraId="2A8B15EC" w14:textId="65AB58E7" w:rsidR="008A0BFA" w:rsidRDefault="008A0BFA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Open the Create Design Update Needed Action Item.</w:t>
            </w:r>
          </w:p>
          <w:p w14:paraId="34D4BCE3" w14:textId="77777777" w:rsidR="008A0BFA" w:rsidRDefault="008A0BFA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Update the Action Item Status: Started.</w:t>
            </w:r>
          </w:p>
          <w:p w14:paraId="605F30DC" w14:textId="77777777" w:rsidR="008A0BFA" w:rsidRDefault="008A0BFA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Open the Opportunity.</w:t>
            </w:r>
          </w:p>
          <w:p w14:paraId="2916C1F2" w14:textId="77777777" w:rsidR="00B64475" w:rsidRDefault="00B64475" w:rsidP="00B64475">
            <w:pPr>
              <w:pStyle w:val="ListParagraph"/>
              <w:numPr>
                <w:ilvl w:val="0"/>
                <w:numId w:val="16"/>
              </w:numPr>
            </w:pPr>
            <w:r>
              <w:t>Navigate to the Design Object Section in Salesforce.</w:t>
            </w:r>
          </w:p>
          <w:p w14:paraId="25123CF9" w14:textId="47B9EF54" w:rsidR="00943AEB" w:rsidRPr="00943AEB" w:rsidRDefault="00943AEB" w:rsidP="00B64475">
            <w:pPr>
              <w:pStyle w:val="ListParagraph"/>
              <w:numPr>
                <w:ilvl w:val="0"/>
                <w:numId w:val="16"/>
              </w:numPr>
              <w:rPr>
                <w:highlight w:val="cyan"/>
              </w:rPr>
            </w:pPr>
            <w:r w:rsidRPr="00943AEB">
              <w:rPr>
                <w:highlight w:val="cyan"/>
              </w:rPr>
              <w:t>Create New design Object</w:t>
            </w:r>
          </w:p>
          <w:p w14:paraId="5259AA6D" w14:textId="77777777" w:rsidR="00B64475" w:rsidRPr="00B64475" w:rsidRDefault="00B64475" w:rsidP="00B64475">
            <w:pPr>
              <w:pStyle w:val="ListParagraph"/>
              <w:numPr>
                <w:ilvl w:val="0"/>
                <w:numId w:val="16"/>
              </w:numPr>
              <w:rPr>
                <w:highlight w:val="cyan"/>
              </w:rPr>
            </w:pPr>
            <w:r w:rsidRPr="00B64475">
              <w:rPr>
                <w:highlight w:val="cyan"/>
              </w:rPr>
              <w:t>Click the Conga button.</w:t>
            </w:r>
          </w:p>
          <w:p w14:paraId="54EBF5EE" w14:textId="77777777" w:rsidR="00B64475" w:rsidRPr="00B64475" w:rsidRDefault="00B64475" w:rsidP="00B64475">
            <w:pPr>
              <w:pStyle w:val="ListParagraph"/>
              <w:numPr>
                <w:ilvl w:val="0"/>
                <w:numId w:val="16"/>
              </w:numPr>
              <w:rPr>
                <w:highlight w:val="cyan"/>
              </w:rPr>
            </w:pPr>
            <w:r w:rsidRPr="00B64475">
              <w:rPr>
                <w:highlight w:val="cyan"/>
              </w:rPr>
              <w:t>Select the template: Update Sheet.</w:t>
            </w:r>
          </w:p>
          <w:p w14:paraId="7B469F99" w14:textId="77777777" w:rsidR="00B64475" w:rsidRPr="00943AEB" w:rsidRDefault="00B64475" w:rsidP="00B64475">
            <w:pPr>
              <w:pStyle w:val="ListParagraph"/>
              <w:numPr>
                <w:ilvl w:val="0"/>
                <w:numId w:val="16"/>
              </w:numPr>
              <w:rPr>
                <w:highlight w:val="cyan"/>
              </w:rPr>
            </w:pPr>
            <w:r w:rsidRPr="00943AEB">
              <w:rPr>
                <w:highlight w:val="cyan"/>
              </w:rPr>
              <w:t>Save the download into the customer’s Design Drive Folder.</w:t>
            </w:r>
          </w:p>
          <w:p w14:paraId="29DBF984" w14:textId="74E115B3" w:rsidR="00B64475" w:rsidRPr="00B64475" w:rsidRDefault="00B64475" w:rsidP="00B64475">
            <w:pPr>
              <w:pStyle w:val="ListParagraph"/>
              <w:numPr>
                <w:ilvl w:val="0"/>
                <w:numId w:val="16"/>
              </w:numPr>
              <w:rPr>
                <w:highlight w:val="cyan"/>
              </w:rPr>
            </w:pPr>
            <w:r w:rsidRPr="00B64475">
              <w:rPr>
                <w:highlight w:val="cyan"/>
              </w:rPr>
              <w:t>Open the customer’s folder from the Design Drive.</w:t>
            </w:r>
          </w:p>
          <w:p w14:paraId="5F659F40" w14:textId="431F3F4F" w:rsidR="00B64475" w:rsidRPr="00B64475" w:rsidRDefault="00B64475" w:rsidP="00B64475">
            <w:pPr>
              <w:pStyle w:val="ListParagraph"/>
              <w:numPr>
                <w:ilvl w:val="0"/>
                <w:numId w:val="16"/>
              </w:numPr>
              <w:rPr>
                <w:highlight w:val="cyan"/>
              </w:rPr>
            </w:pPr>
            <w:r w:rsidRPr="00B64475">
              <w:rPr>
                <w:highlight w:val="cyan"/>
              </w:rPr>
              <w:t xml:space="preserve">Open the </w:t>
            </w:r>
            <w:r w:rsidR="00943AEB">
              <w:rPr>
                <w:highlight w:val="cyan"/>
              </w:rPr>
              <w:t xml:space="preserve">UPDATE </w:t>
            </w:r>
            <w:r w:rsidRPr="00B64475">
              <w:rPr>
                <w:highlight w:val="cyan"/>
              </w:rPr>
              <w:t>Sheet.</w:t>
            </w:r>
          </w:p>
          <w:p w14:paraId="3E48D8CF" w14:textId="51713512" w:rsidR="00B64475" w:rsidRPr="00B64475" w:rsidRDefault="00B64475" w:rsidP="00B64475">
            <w:pPr>
              <w:pStyle w:val="ListParagraph"/>
              <w:numPr>
                <w:ilvl w:val="0"/>
                <w:numId w:val="16"/>
              </w:numPr>
              <w:rPr>
                <w:highlight w:val="cyan"/>
              </w:rPr>
            </w:pPr>
            <w:r w:rsidRPr="00B64475">
              <w:rPr>
                <w:highlight w:val="cyan"/>
              </w:rPr>
              <w:t>C</w:t>
            </w:r>
            <w:r w:rsidR="00AE3461">
              <w:rPr>
                <w:highlight w:val="cyan"/>
              </w:rPr>
              <w:t>lick button 1. (Updates main</w:t>
            </w:r>
            <w:r w:rsidRPr="00B64475">
              <w:rPr>
                <w:highlight w:val="cyan"/>
              </w:rPr>
              <w:t xml:space="preserve"> Excel File)</w:t>
            </w:r>
          </w:p>
          <w:p w14:paraId="39F837F2" w14:textId="1047EB7C" w:rsidR="00B64475" w:rsidRDefault="008A0BFA" w:rsidP="00B64475">
            <w:pPr>
              <w:pStyle w:val="ListParagraph"/>
              <w:numPr>
                <w:ilvl w:val="0"/>
                <w:numId w:val="16"/>
              </w:numPr>
            </w:pPr>
            <w:r>
              <w:t xml:space="preserve">Open the </w:t>
            </w:r>
            <w:r w:rsidR="00B64475">
              <w:t xml:space="preserve">main </w:t>
            </w:r>
            <w:r>
              <w:t>Excel file.</w:t>
            </w:r>
          </w:p>
          <w:p w14:paraId="22779547" w14:textId="1CCFA830" w:rsidR="008A0BFA" w:rsidRDefault="00B64475" w:rsidP="00E824A1">
            <w:pPr>
              <w:pStyle w:val="ListParagraph"/>
              <w:numPr>
                <w:ilvl w:val="0"/>
                <w:numId w:val="16"/>
              </w:numPr>
            </w:pPr>
            <w:r>
              <w:t>Fill in</w:t>
            </w:r>
            <w:r w:rsidR="008A0BFA">
              <w:t xml:space="preserve"> the Revision section.</w:t>
            </w:r>
          </w:p>
          <w:p w14:paraId="66B11C5E" w14:textId="77777777" w:rsidR="008A0BFA" w:rsidRDefault="008A0BFA" w:rsidP="00E824A1">
            <w:pPr>
              <w:pStyle w:val="ListParagraph"/>
              <w:numPr>
                <w:ilvl w:val="0"/>
                <w:numId w:val="16"/>
              </w:numPr>
            </w:pPr>
            <w:r>
              <w:t>Update the System Information: Based on Update Requests.</w:t>
            </w:r>
          </w:p>
          <w:p w14:paraId="7B7399C7" w14:textId="6C43EC33" w:rsidR="00135646" w:rsidRDefault="00135646" w:rsidP="00E824A1">
            <w:pPr>
              <w:pStyle w:val="ListParagraph"/>
              <w:numPr>
                <w:ilvl w:val="0"/>
                <w:numId w:val="16"/>
              </w:numPr>
            </w:pPr>
            <w:r>
              <w:t xml:space="preserve">Open </w:t>
            </w:r>
            <w:proofErr w:type="spellStart"/>
            <w:r>
              <w:t>AutoCad</w:t>
            </w:r>
            <w:proofErr w:type="spellEnd"/>
            <w:r>
              <w:t xml:space="preserve"> from the customer’s Design Drive Folder.</w:t>
            </w:r>
          </w:p>
          <w:p w14:paraId="04C94F46" w14:textId="1760D361" w:rsidR="00135646" w:rsidRDefault="00135646" w:rsidP="00E824A1">
            <w:pPr>
              <w:pStyle w:val="ListParagraph"/>
              <w:numPr>
                <w:ilvl w:val="0"/>
                <w:numId w:val="16"/>
              </w:numPr>
            </w:pPr>
            <w:r>
              <w:t>Update the system information as needed.</w:t>
            </w:r>
          </w:p>
          <w:p w14:paraId="7B56C72B" w14:textId="77777777" w:rsidR="00135646" w:rsidRDefault="00135646" w:rsidP="00E824A1">
            <w:pPr>
              <w:pStyle w:val="ListParagraph"/>
              <w:numPr>
                <w:ilvl w:val="0"/>
                <w:numId w:val="16"/>
              </w:numPr>
            </w:pPr>
            <w:r>
              <w:t>Open the Genesis File from BOX.</w:t>
            </w:r>
          </w:p>
          <w:p w14:paraId="312D6049" w14:textId="77777777" w:rsidR="00135646" w:rsidRDefault="00135646" w:rsidP="00E824A1">
            <w:pPr>
              <w:pStyle w:val="ListParagraph"/>
              <w:numPr>
                <w:ilvl w:val="0"/>
                <w:numId w:val="16"/>
              </w:numPr>
            </w:pPr>
            <w:r>
              <w:t>Review the panel layout</w:t>
            </w:r>
            <w:r w:rsidR="00B40545">
              <w:t>.</w:t>
            </w:r>
          </w:p>
          <w:p w14:paraId="6855006C" w14:textId="77777777" w:rsidR="00B40545" w:rsidRDefault="00B40545" w:rsidP="00E824A1">
            <w:pPr>
              <w:pStyle w:val="ListParagraph"/>
              <w:numPr>
                <w:ilvl w:val="0"/>
                <w:numId w:val="16"/>
              </w:numPr>
            </w:pPr>
            <w:r>
              <w:t xml:space="preserve">Adjust the panel layout in </w:t>
            </w:r>
            <w:proofErr w:type="spellStart"/>
            <w:r>
              <w:t>AutoCad</w:t>
            </w:r>
            <w:proofErr w:type="spellEnd"/>
            <w:r>
              <w:t xml:space="preserve"> to match Genesis.</w:t>
            </w:r>
          </w:p>
          <w:p w14:paraId="0D919DF2" w14:textId="77777777" w:rsidR="00B40545" w:rsidRDefault="00B40545" w:rsidP="00E824A1">
            <w:pPr>
              <w:pStyle w:val="ListParagraph"/>
              <w:numPr>
                <w:ilvl w:val="0"/>
                <w:numId w:val="16"/>
              </w:numPr>
            </w:pPr>
            <w:r>
              <w:t>Complete a Datalink update to pull in the Excel sheet information.</w:t>
            </w:r>
          </w:p>
          <w:p w14:paraId="62C7E079" w14:textId="77777777" w:rsidR="00B40545" w:rsidRDefault="00B40545" w:rsidP="00E824A1">
            <w:pPr>
              <w:pStyle w:val="ListParagraph"/>
              <w:numPr>
                <w:ilvl w:val="0"/>
                <w:numId w:val="16"/>
              </w:numPr>
            </w:pPr>
            <w:r>
              <w:t>Click Publish.</w:t>
            </w:r>
          </w:p>
          <w:p w14:paraId="557789CC" w14:textId="77777777" w:rsidR="00B40545" w:rsidRDefault="00B40545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Remove pages not needed to Publish.</w:t>
            </w:r>
          </w:p>
          <w:p w14:paraId="092B683E" w14:textId="77777777" w:rsidR="00B40545" w:rsidRDefault="00B40545" w:rsidP="00E824A1">
            <w:pPr>
              <w:pStyle w:val="ListParagraph"/>
              <w:numPr>
                <w:ilvl w:val="0"/>
                <w:numId w:val="16"/>
              </w:numPr>
            </w:pPr>
            <w:r>
              <w:t>Click Publish.</w:t>
            </w:r>
          </w:p>
          <w:p w14:paraId="4057F50D" w14:textId="77777777" w:rsidR="00B40545" w:rsidRDefault="00B40545" w:rsidP="00E824A1">
            <w:pPr>
              <w:pStyle w:val="ListParagraph"/>
              <w:numPr>
                <w:ilvl w:val="0"/>
                <w:numId w:val="16"/>
              </w:numPr>
            </w:pPr>
            <w:r>
              <w:t xml:space="preserve">Save </w:t>
            </w:r>
            <w:proofErr w:type="spellStart"/>
            <w:r>
              <w:t>AutoCad</w:t>
            </w:r>
            <w:proofErr w:type="spellEnd"/>
            <w:r w:rsidR="00224FFF">
              <w:t>.</w:t>
            </w:r>
          </w:p>
          <w:p w14:paraId="0960BAFC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 xml:space="preserve">Navigate to BOX </w:t>
            </w:r>
            <w:r>
              <w:sym w:font="Wingdings" w:char="F0E0"/>
            </w:r>
            <w:r>
              <w:t xml:space="preserve"> Site Info Designs </w:t>
            </w:r>
            <w:r>
              <w:sym w:font="Wingdings" w:char="F0E0"/>
            </w:r>
            <w:r>
              <w:t xml:space="preserve"> Current System Design folder.</w:t>
            </w:r>
          </w:p>
          <w:p w14:paraId="5EF1FF0E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Move the previous Full Set into the Old pdf folder.</w:t>
            </w:r>
          </w:p>
          <w:p w14:paraId="04D2AE0E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Upload the Updated Full set pdf from the customer’s design drive folder.</w:t>
            </w:r>
          </w:p>
          <w:p w14:paraId="216C0D21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Open the Design Update Needed Action Item.</w:t>
            </w:r>
          </w:p>
          <w:p w14:paraId="49406DC0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Update the Action item status: Complete.</w:t>
            </w:r>
          </w:p>
          <w:p w14:paraId="47BF3285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Click Save.</w:t>
            </w:r>
          </w:p>
          <w:p w14:paraId="0D01F502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Navigate to the System Details Section of the Opportunity.</w:t>
            </w:r>
          </w:p>
          <w:p w14:paraId="1F20F54B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Update the Inverter and Panel information to match the Full Set.</w:t>
            </w:r>
          </w:p>
          <w:p w14:paraId="4E6EEE20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  <w:spacing w:after="160" w:line="276" w:lineRule="auto"/>
            </w:pPr>
            <w:r>
              <w:t>Click save on the Opportunity.</w:t>
            </w:r>
          </w:p>
          <w:p w14:paraId="0C258A74" w14:textId="77777777" w:rsidR="00E824A1" w:rsidRDefault="00E824A1" w:rsidP="00E824A1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Send a Chatter to the requestor of the design change.</w:t>
            </w:r>
          </w:p>
          <w:p w14:paraId="411BEB2A" w14:textId="173D487A" w:rsidR="00943AEB" w:rsidRDefault="00943AEB" w:rsidP="00E824A1">
            <w:pPr>
              <w:pStyle w:val="ListParagraph"/>
              <w:numPr>
                <w:ilvl w:val="0"/>
                <w:numId w:val="16"/>
              </w:numPr>
            </w:pPr>
            <w:r>
              <w:t>If within one week of install, chatter parties as per install email list</w:t>
            </w:r>
          </w:p>
        </w:tc>
      </w:tr>
      <w:tr w:rsidR="008270F7" w14:paraId="69E57136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596EDEEF" w14:textId="40F67CD7" w:rsidR="008270F7" w:rsidRDefault="008270F7" w:rsidP="00982D78">
            <w:r>
              <w:lastRenderedPageBreak/>
              <w:t>Process Roles</w:t>
            </w:r>
          </w:p>
        </w:tc>
        <w:tc>
          <w:tcPr>
            <w:tcW w:w="6925" w:type="dxa"/>
          </w:tcPr>
          <w:p w14:paraId="0D6B5696" w14:textId="747C112A" w:rsidR="008270F7" w:rsidRDefault="00B40545" w:rsidP="00982D78">
            <w:r>
              <w:t>Designer</w:t>
            </w:r>
          </w:p>
        </w:tc>
      </w:tr>
      <w:tr w:rsidR="008270F7" w14:paraId="284805A4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223511B7" w14:textId="77777777" w:rsidR="008270F7" w:rsidRDefault="008270F7" w:rsidP="00982D78">
            <w:r>
              <w:t>Applications and Software/Tools</w:t>
            </w:r>
          </w:p>
        </w:tc>
        <w:tc>
          <w:tcPr>
            <w:tcW w:w="6925" w:type="dxa"/>
          </w:tcPr>
          <w:p w14:paraId="68F55EF0" w14:textId="6CF71AF9" w:rsidR="008270F7" w:rsidRDefault="00B40545" w:rsidP="00982D78">
            <w:r>
              <w:t xml:space="preserve">Salesforce, </w:t>
            </w:r>
            <w:proofErr w:type="spellStart"/>
            <w:r>
              <w:t>AutoCad</w:t>
            </w:r>
            <w:proofErr w:type="spellEnd"/>
            <w:r>
              <w:t>, Network Drive, Excel, BOX, Conga</w:t>
            </w:r>
          </w:p>
        </w:tc>
      </w:tr>
      <w:tr w:rsidR="008270F7" w14:paraId="4A789E47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E0D1FFE" w14:textId="77777777" w:rsidR="008270F7" w:rsidRDefault="008270F7" w:rsidP="00982D78">
            <w:r>
              <w:t>Salesforce Objects</w:t>
            </w:r>
          </w:p>
        </w:tc>
        <w:tc>
          <w:tcPr>
            <w:tcW w:w="6925" w:type="dxa"/>
          </w:tcPr>
          <w:p w14:paraId="0891550E" w14:textId="4BC33AD4" w:rsidR="008270F7" w:rsidRDefault="00B40545" w:rsidP="00982D78">
            <w:r>
              <w:t>Opportunity, Action Item, Report, Design</w:t>
            </w:r>
            <w:r w:rsidR="00E824A1">
              <w:t>, Chatter</w:t>
            </w:r>
          </w:p>
        </w:tc>
      </w:tr>
    </w:tbl>
    <w:p w14:paraId="39E5032D" w14:textId="58A8ED0F" w:rsidR="00224FFF" w:rsidRDefault="008270F7" w:rsidP="00E824A1">
      <w:pPr>
        <w:pStyle w:val="Heading3"/>
        <w:spacing w:after="240"/>
        <w:rPr>
          <w:color w:val="ED7D31" w:themeColor="accent2"/>
          <w:sz w:val="36"/>
          <w:szCs w:val="36"/>
        </w:rPr>
      </w:pPr>
      <w:r>
        <w:t>Process Flow</w:t>
      </w:r>
    </w:p>
    <w:p w14:paraId="5820CD43" w14:textId="77777777" w:rsidR="00E824A1" w:rsidRDefault="00E824A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439846CA" w14:textId="35F46CC3" w:rsidR="00224FFF" w:rsidRPr="00AE1002" w:rsidRDefault="00224FFF" w:rsidP="00224FFF">
      <w:pPr>
        <w:pStyle w:val="Heading2"/>
      </w:pPr>
      <w:r>
        <w:lastRenderedPageBreak/>
        <w:t xml:space="preserve">Task </w:t>
      </w:r>
      <w:r w:rsidR="00E824A1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224FFF" w14:paraId="2A7684BF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43E09B89" w14:textId="77777777" w:rsidR="00224FFF" w:rsidRDefault="00224FFF" w:rsidP="00982D78">
            <w:r>
              <w:t>Process Name</w:t>
            </w:r>
          </w:p>
        </w:tc>
        <w:tc>
          <w:tcPr>
            <w:tcW w:w="6925" w:type="dxa"/>
          </w:tcPr>
          <w:p w14:paraId="1ABB9CAE" w14:textId="1E3BAFCD" w:rsidR="00224FFF" w:rsidRDefault="00224FFF" w:rsidP="00982D78">
            <w:pPr>
              <w:pStyle w:val="Heading6"/>
              <w:outlineLvl w:val="5"/>
            </w:pPr>
            <w:bookmarkStart w:id="4" w:name="_Toc14962603"/>
            <w:r>
              <w:t>As Built Designs</w:t>
            </w:r>
            <w:bookmarkEnd w:id="4"/>
          </w:p>
        </w:tc>
      </w:tr>
      <w:tr w:rsidR="00224FFF" w14:paraId="15FE79E8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1FCF5C72" w14:textId="77777777" w:rsidR="00224FFF" w:rsidRDefault="00224FFF" w:rsidP="00982D78">
            <w:r>
              <w:t>Process Owner</w:t>
            </w:r>
          </w:p>
        </w:tc>
        <w:tc>
          <w:tcPr>
            <w:tcW w:w="6925" w:type="dxa"/>
          </w:tcPr>
          <w:p w14:paraId="711A38B5" w14:textId="77777777" w:rsidR="00224FFF" w:rsidRDefault="00224FFF" w:rsidP="00982D78">
            <w:r>
              <w:t>System Design</w:t>
            </w:r>
          </w:p>
        </w:tc>
      </w:tr>
      <w:tr w:rsidR="00224FFF" w14:paraId="30D28A8D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5E978063" w14:textId="77777777" w:rsidR="00224FFF" w:rsidRDefault="00224FFF" w:rsidP="00982D78">
            <w:r>
              <w:t>Process Dependencies</w:t>
            </w:r>
          </w:p>
        </w:tc>
        <w:tc>
          <w:tcPr>
            <w:tcW w:w="6925" w:type="dxa"/>
          </w:tcPr>
          <w:p w14:paraId="75253E43" w14:textId="2459A041" w:rsidR="00224FFF" w:rsidRDefault="00982D78" w:rsidP="00982D78">
            <w:r>
              <w:t>The install has been complete and the Field As-Built has been uploaded by the post installation team.</w:t>
            </w:r>
          </w:p>
        </w:tc>
      </w:tr>
      <w:tr w:rsidR="00224FFF" w14:paraId="5834FFFC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181A0097" w14:textId="77777777" w:rsidR="00224FFF" w:rsidRDefault="00224FFF" w:rsidP="00982D78">
            <w:r>
              <w:t>Process Inputs</w:t>
            </w:r>
          </w:p>
        </w:tc>
        <w:tc>
          <w:tcPr>
            <w:tcW w:w="6925" w:type="dxa"/>
          </w:tcPr>
          <w:p w14:paraId="400E46F0" w14:textId="77777777" w:rsidR="00224FFF" w:rsidRDefault="00224FFF" w:rsidP="00224FFF">
            <w:pPr>
              <w:pStyle w:val="ListParagraph"/>
              <w:numPr>
                <w:ilvl w:val="0"/>
                <w:numId w:val="12"/>
              </w:numPr>
            </w:pPr>
            <w:r>
              <w:t xml:space="preserve">Report: </w:t>
            </w:r>
            <w:hyperlink r:id="rId14" w:history="1">
              <w:r w:rsidRPr="00224FFF">
                <w:rPr>
                  <w:rStyle w:val="Hyperlink"/>
                </w:rPr>
                <w:t xml:space="preserve">As </w:t>
              </w:r>
              <w:proofErr w:type="spellStart"/>
              <w:r w:rsidRPr="00224FFF">
                <w:rPr>
                  <w:rStyle w:val="Hyperlink"/>
                </w:rPr>
                <w:t>Builts</w:t>
              </w:r>
              <w:proofErr w:type="spellEnd"/>
              <w:r w:rsidRPr="00224FFF">
                <w:rPr>
                  <w:rStyle w:val="Hyperlink"/>
                </w:rPr>
                <w:t xml:space="preserve"> that are Requested</w:t>
              </w:r>
            </w:hyperlink>
          </w:p>
          <w:p w14:paraId="157F4CC9" w14:textId="77777777" w:rsidR="00982D78" w:rsidRDefault="00982D78" w:rsidP="00224FFF">
            <w:pPr>
              <w:pStyle w:val="ListParagraph"/>
              <w:numPr>
                <w:ilvl w:val="0"/>
                <w:numId w:val="12"/>
              </w:numPr>
            </w:pPr>
            <w:r>
              <w:t>Create As-Built Drawing Action Item</w:t>
            </w:r>
          </w:p>
          <w:p w14:paraId="4FB18AE4" w14:textId="77777777" w:rsidR="00F735D7" w:rsidRDefault="00F735D7" w:rsidP="00F735D7">
            <w:pPr>
              <w:pStyle w:val="ListParagraph"/>
              <w:numPr>
                <w:ilvl w:val="0"/>
                <w:numId w:val="12"/>
              </w:numPr>
            </w:pPr>
            <w:r>
              <w:t>Field As-Built</w:t>
            </w:r>
          </w:p>
          <w:p w14:paraId="389571A1" w14:textId="14B7D627" w:rsidR="00F735D7" w:rsidRDefault="00F735D7" w:rsidP="00224FFF">
            <w:pPr>
              <w:pStyle w:val="ListParagraph"/>
              <w:numPr>
                <w:ilvl w:val="0"/>
                <w:numId w:val="12"/>
              </w:numPr>
            </w:pPr>
            <w:r w:rsidRPr="00F735D7">
              <w:rPr>
                <w:highlight w:val="yellow"/>
              </w:rPr>
              <w:t>If needed: Install Photos</w:t>
            </w:r>
          </w:p>
        </w:tc>
      </w:tr>
      <w:tr w:rsidR="00224FFF" w14:paraId="33F54C5F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044D3FDE" w14:textId="77777777" w:rsidR="00224FFF" w:rsidRDefault="00224FFF" w:rsidP="00982D78">
            <w:r>
              <w:t>Process Outputs</w:t>
            </w:r>
          </w:p>
        </w:tc>
        <w:tc>
          <w:tcPr>
            <w:tcW w:w="6925" w:type="dxa"/>
          </w:tcPr>
          <w:p w14:paraId="2297C88B" w14:textId="56FA3781" w:rsidR="00224FFF" w:rsidRDefault="004A298C" w:rsidP="00224FFF">
            <w:pPr>
              <w:pStyle w:val="ListParagraph"/>
              <w:numPr>
                <w:ilvl w:val="0"/>
                <w:numId w:val="12"/>
              </w:numPr>
            </w:pPr>
            <w:r>
              <w:t>As-Built Design</w:t>
            </w:r>
          </w:p>
        </w:tc>
      </w:tr>
      <w:tr w:rsidR="00224FFF" w14:paraId="4BD5B6D5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47FA41D" w14:textId="77777777" w:rsidR="00224FFF" w:rsidRDefault="00224FFF" w:rsidP="00982D78">
            <w:r>
              <w:t>Process Activities</w:t>
            </w:r>
          </w:p>
        </w:tc>
        <w:tc>
          <w:tcPr>
            <w:tcW w:w="6925" w:type="dxa"/>
          </w:tcPr>
          <w:p w14:paraId="0FC7D0F1" w14:textId="77777777" w:rsidR="00224FFF" w:rsidRDefault="00224FFF" w:rsidP="0059672E">
            <w:pPr>
              <w:pStyle w:val="ListParagraph"/>
              <w:numPr>
                <w:ilvl w:val="0"/>
                <w:numId w:val="18"/>
              </w:numPr>
            </w:pPr>
            <w:r>
              <w:t>Navigate to Salesforce.</w:t>
            </w:r>
          </w:p>
          <w:p w14:paraId="7FA7704F" w14:textId="2CED8991" w:rsidR="00224FFF" w:rsidRDefault="00224FFF" w:rsidP="0059672E">
            <w:pPr>
              <w:pStyle w:val="ListParagraph"/>
              <w:numPr>
                <w:ilvl w:val="0"/>
                <w:numId w:val="18"/>
              </w:numPr>
            </w:pPr>
            <w:r>
              <w:t xml:space="preserve">Open the report: </w:t>
            </w:r>
            <w:hyperlink r:id="rId15" w:history="1">
              <w:r w:rsidRPr="00224FFF">
                <w:rPr>
                  <w:rStyle w:val="Hyperlink"/>
                </w:rPr>
                <w:t xml:space="preserve">As </w:t>
              </w:r>
              <w:proofErr w:type="spellStart"/>
              <w:r w:rsidRPr="00224FFF">
                <w:rPr>
                  <w:rStyle w:val="Hyperlink"/>
                </w:rPr>
                <w:t>Builts</w:t>
              </w:r>
              <w:proofErr w:type="spellEnd"/>
              <w:r w:rsidRPr="00224FFF">
                <w:rPr>
                  <w:rStyle w:val="Hyperlink"/>
                </w:rPr>
                <w:t xml:space="preserve"> that are Requested</w:t>
              </w:r>
            </w:hyperlink>
          </w:p>
          <w:p w14:paraId="0A374838" w14:textId="77777777" w:rsidR="00224FFF" w:rsidRDefault="00224FFF" w:rsidP="0059672E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Select a job to work on.</w:t>
            </w:r>
          </w:p>
          <w:p w14:paraId="05DA41D9" w14:textId="68622304" w:rsidR="00224FFF" w:rsidRDefault="00224FFF" w:rsidP="0059672E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Open the Create As-Built Drawing Action Item.</w:t>
            </w:r>
          </w:p>
          <w:p w14:paraId="211CC979" w14:textId="77777777" w:rsidR="00224FFF" w:rsidRDefault="00224FFF" w:rsidP="0059672E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Update the Action Item Status: Started.</w:t>
            </w:r>
          </w:p>
          <w:p w14:paraId="6869DDCD" w14:textId="17E64C8A" w:rsidR="00224FFF" w:rsidRDefault="00224FFF" w:rsidP="0059672E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Open the Opportunity.</w:t>
            </w:r>
          </w:p>
          <w:p w14:paraId="247F3E89" w14:textId="0381044F" w:rsidR="00224FFF" w:rsidRDefault="00224FFF" w:rsidP="0059672E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Download the Field As-Built From BOX.</w:t>
            </w:r>
          </w:p>
          <w:p w14:paraId="078EFB2E" w14:textId="710BAF31" w:rsidR="00224FFF" w:rsidRDefault="00224FFF" w:rsidP="0059672E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Create a new Design Object.</w:t>
            </w:r>
          </w:p>
          <w:p w14:paraId="74BCEB31" w14:textId="77777777" w:rsidR="0059672E" w:rsidRPr="0059672E" w:rsidRDefault="0059672E" w:rsidP="0059672E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59672E">
              <w:rPr>
                <w:highlight w:val="yellow"/>
              </w:rPr>
              <w:t>Click the Conga button.</w:t>
            </w:r>
          </w:p>
          <w:p w14:paraId="0E97A972" w14:textId="77777777" w:rsidR="0059672E" w:rsidRPr="0059672E" w:rsidRDefault="0059672E" w:rsidP="0059672E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59672E">
              <w:rPr>
                <w:highlight w:val="yellow"/>
              </w:rPr>
              <w:t>Select the template: Update Sheet.</w:t>
            </w:r>
          </w:p>
          <w:p w14:paraId="6B4C2A97" w14:textId="77777777" w:rsidR="0059672E" w:rsidRPr="0059672E" w:rsidRDefault="0059672E" w:rsidP="0059672E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59672E">
              <w:rPr>
                <w:highlight w:val="yellow"/>
              </w:rPr>
              <w:t>Save the download into the customer’s Design Drive Folder.</w:t>
            </w:r>
          </w:p>
          <w:p w14:paraId="640ADB30" w14:textId="77777777" w:rsidR="0059672E" w:rsidRPr="0059672E" w:rsidRDefault="0059672E" w:rsidP="0059672E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59672E">
              <w:rPr>
                <w:highlight w:val="yellow"/>
              </w:rPr>
              <w:t>Open the customer’s folder from the Design Drive.</w:t>
            </w:r>
          </w:p>
          <w:p w14:paraId="0F87B5DA" w14:textId="77777777" w:rsidR="0059672E" w:rsidRPr="0059672E" w:rsidRDefault="0059672E" w:rsidP="0059672E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59672E">
              <w:rPr>
                <w:highlight w:val="yellow"/>
              </w:rPr>
              <w:t>Open the UPDATE Sheet.</w:t>
            </w:r>
          </w:p>
          <w:p w14:paraId="32AB67E1" w14:textId="012DE9C1" w:rsidR="0059672E" w:rsidRPr="0059672E" w:rsidRDefault="0059672E" w:rsidP="0059672E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59672E">
              <w:rPr>
                <w:highlight w:val="yellow"/>
              </w:rPr>
              <w:t xml:space="preserve">Click button 1. (Updates </w:t>
            </w:r>
            <w:r w:rsidR="00AE3461">
              <w:rPr>
                <w:highlight w:val="yellow"/>
              </w:rPr>
              <w:t>main</w:t>
            </w:r>
            <w:r w:rsidRPr="0059672E">
              <w:rPr>
                <w:highlight w:val="yellow"/>
              </w:rPr>
              <w:t xml:space="preserve"> Excel File)</w:t>
            </w:r>
          </w:p>
          <w:p w14:paraId="7D669E1A" w14:textId="063833FD" w:rsidR="00224FFF" w:rsidRDefault="00224FFF" w:rsidP="0059672E">
            <w:pPr>
              <w:pStyle w:val="ListParagraph"/>
              <w:numPr>
                <w:ilvl w:val="0"/>
                <w:numId w:val="18"/>
              </w:numPr>
            </w:pPr>
            <w:r>
              <w:t>Open the</w:t>
            </w:r>
            <w:r w:rsidR="0059672E">
              <w:t xml:space="preserve"> main</w:t>
            </w:r>
            <w:r>
              <w:t xml:space="preserve"> Excel file.</w:t>
            </w:r>
          </w:p>
          <w:p w14:paraId="64CC50E4" w14:textId="6EDA3075" w:rsidR="00224FFF" w:rsidRDefault="00224FFF" w:rsidP="0059672E">
            <w:pPr>
              <w:pStyle w:val="ListParagraph"/>
              <w:numPr>
                <w:ilvl w:val="0"/>
                <w:numId w:val="18"/>
              </w:numPr>
            </w:pPr>
            <w:r>
              <w:t>Update the information to match the Field As-Built.</w:t>
            </w:r>
          </w:p>
          <w:p w14:paraId="4381F14A" w14:textId="04429552" w:rsidR="00224FFF" w:rsidRDefault="00224FFF" w:rsidP="0059672E">
            <w:pPr>
              <w:pStyle w:val="ListParagraph"/>
              <w:numPr>
                <w:ilvl w:val="0"/>
                <w:numId w:val="18"/>
              </w:numPr>
            </w:pPr>
            <w:r>
              <w:t>Save and close Excel.</w:t>
            </w:r>
          </w:p>
          <w:p w14:paraId="096724DD" w14:textId="6A5A2F2D" w:rsidR="00224FFF" w:rsidRDefault="005C5713" w:rsidP="0059672E">
            <w:pPr>
              <w:pStyle w:val="ListParagraph"/>
              <w:numPr>
                <w:ilvl w:val="0"/>
                <w:numId w:val="18"/>
              </w:numPr>
            </w:pPr>
            <w:r>
              <w:t xml:space="preserve">Open </w:t>
            </w:r>
            <w:proofErr w:type="spellStart"/>
            <w:r>
              <w:t>AutoCad</w:t>
            </w:r>
            <w:proofErr w:type="spellEnd"/>
            <w:r>
              <w:t xml:space="preserve"> from the customer’s Design Drive Folder.</w:t>
            </w:r>
          </w:p>
          <w:p w14:paraId="2193ECC3" w14:textId="1071221F" w:rsidR="005C5713" w:rsidRDefault="005C5713" w:rsidP="0059672E">
            <w:pPr>
              <w:pStyle w:val="ListParagraph"/>
              <w:numPr>
                <w:ilvl w:val="0"/>
                <w:numId w:val="18"/>
              </w:numPr>
            </w:pPr>
            <w:r>
              <w:t>Update the location of all equipment as needed.</w:t>
            </w:r>
          </w:p>
          <w:p w14:paraId="5F36C099" w14:textId="2BB8B7B6" w:rsidR="005C5713" w:rsidRDefault="004A298C" w:rsidP="0059672E">
            <w:pPr>
              <w:pStyle w:val="ListParagraph"/>
              <w:numPr>
                <w:ilvl w:val="0"/>
                <w:numId w:val="18"/>
              </w:numPr>
            </w:pPr>
            <w:r>
              <w:t>Update the System Information</w:t>
            </w:r>
          </w:p>
          <w:p w14:paraId="686C8E24" w14:textId="173D44F6" w:rsidR="004A298C" w:rsidRDefault="004A298C" w:rsidP="0059672E">
            <w:pPr>
              <w:pStyle w:val="ListParagraph"/>
              <w:numPr>
                <w:ilvl w:val="0"/>
                <w:numId w:val="18"/>
              </w:numPr>
            </w:pPr>
            <w:r>
              <w:t>Update the 3-Line page to match the Field As-Built.</w:t>
            </w:r>
          </w:p>
          <w:p w14:paraId="248B47FE" w14:textId="0E6DDD25" w:rsidR="004A298C" w:rsidRDefault="004A298C" w:rsidP="0059672E">
            <w:pPr>
              <w:pStyle w:val="ListParagraph"/>
              <w:numPr>
                <w:ilvl w:val="0"/>
                <w:numId w:val="18"/>
              </w:numPr>
            </w:pPr>
            <w:r>
              <w:t>Update the Permitting Revision Card to indicate what changed from the Permit set.</w:t>
            </w:r>
          </w:p>
          <w:p w14:paraId="2BDB2C50" w14:textId="741E475C" w:rsidR="004A298C" w:rsidRDefault="004A298C" w:rsidP="0059672E">
            <w:pPr>
              <w:pStyle w:val="ListParagraph"/>
              <w:numPr>
                <w:ilvl w:val="0"/>
                <w:numId w:val="18"/>
              </w:numPr>
            </w:pPr>
            <w:r>
              <w:t>Click Publish.</w:t>
            </w:r>
          </w:p>
          <w:p w14:paraId="48A48125" w14:textId="1EF6C2EA" w:rsidR="004A298C" w:rsidRDefault="004A298C" w:rsidP="0059672E">
            <w:pPr>
              <w:pStyle w:val="ListParagraph"/>
              <w:numPr>
                <w:ilvl w:val="0"/>
                <w:numId w:val="18"/>
              </w:numPr>
            </w:pPr>
            <w:r>
              <w:t>Remove Items not needed</w:t>
            </w:r>
            <w:r w:rsidR="003D55BF">
              <w:t>.</w:t>
            </w:r>
          </w:p>
          <w:p w14:paraId="63E216C9" w14:textId="1F967C9F" w:rsidR="004A298C" w:rsidRDefault="004A298C" w:rsidP="00AE3461">
            <w:pPr>
              <w:pStyle w:val="ListParagraph"/>
              <w:numPr>
                <w:ilvl w:val="0"/>
                <w:numId w:val="18"/>
              </w:numPr>
            </w:pPr>
            <w:r>
              <w:t>Save As [customer name</w:t>
            </w:r>
            <w:proofErr w:type="gramStart"/>
            <w:r>
              <w:t>]</w:t>
            </w:r>
            <w:r w:rsidR="00AE3461" w:rsidRPr="00AE3461">
              <w:t>-</w:t>
            </w:r>
            <w:proofErr w:type="gramEnd"/>
            <w:r w:rsidR="00AE3461" w:rsidRPr="00AE3461">
              <w:t xml:space="preserve"> FULL SET</w:t>
            </w:r>
            <w:r>
              <w:t xml:space="preserve"> </w:t>
            </w:r>
            <w:r w:rsidR="0059672E" w:rsidRPr="0059672E">
              <w:rPr>
                <w:highlight w:val="yellow"/>
              </w:rPr>
              <w:t>(A1)</w:t>
            </w:r>
            <w:r>
              <w:t xml:space="preserve">. </w:t>
            </w:r>
          </w:p>
          <w:p w14:paraId="1FEF610C" w14:textId="77777777" w:rsidR="00224FFF" w:rsidRDefault="004A298C" w:rsidP="0059672E">
            <w:pPr>
              <w:pStyle w:val="ListParagraph"/>
              <w:numPr>
                <w:ilvl w:val="0"/>
                <w:numId w:val="18"/>
              </w:numPr>
            </w:pPr>
            <w:r>
              <w:t>Save the Cad file.</w:t>
            </w:r>
          </w:p>
          <w:p w14:paraId="3D6AD0D7" w14:textId="77777777" w:rsidR="00D16952" w:rsidRDefault="00D16952" w:rsidP="0059672E">
            <w:pPr>
              <w:pStyle w:val="ListParagraph"/>
              <w:numPr>
                <w:ilvl w:val="0"/>
                <w:numId w:val="18"/>
              </w:numPr>
            </w:pPr>
            <w:r>
              <w:t xml:space="preserve">Navigate to BOX </w:t>
            </w:r>
            <w:r>
              <w:sym w:font="Wingdings" w:char="F0E0"/>
            </w:r>
            <w:r>
              <w:t xml:space="preserve"> Site Info Designs </w:t>
            </w:r>
            <w:r>
              <w:sym w:font="Wingdings" w:char="F0E0"/>
            </w:r>
            <w:r>
              <w:t xml:space="preserve"> Current System Design folder.</w:t>
            </w:r>
          </w:p>
          <w:p w14:paraId="45DAACE2" w14:textId="77777777" w:rsidR="00D16952" w:rsidRDefault="00D16952" w:rsidP="0059672E">
            <w:pPr>
              <w:pStyle w:val="ListParagraph"/>
              <w:numPr>
                <w:ilvl w:val="0"/>
                <w:numId w:val="18"/>
              </w:numPr>
              <w:spacing w:after="160" w:line="276" w:lineRule="auto"/>
            </w:pPr>
            <w:r>
              <w:t>Move the previous Full Set into the Old pdf folder.</w:t>
            </w:r>
          </w:p>
          <w:p w14:paraId="71273FB4" w14:textId="02304A8B" w:rsidR="00D16952" w:rsidRDefault="00D16952" w:rsidP="0059672E">
            <w:pPr>
              <w:pStyle w:val="ListParagraph"/>
              <w:numPr>
                <w:ilvl w:val="0"/>
                <w:numId w:val="18"/>
              </w:numPr>
            </w:pPr>
            <w:r>
              <w:t>Upload the As-Built pdf from the customer’s design drive folder.</w:t>
            </w:r>
          </w:p>
          <w:p w14:paraId="09C3C1EC" w14:textId="5F28F6A7" w:rsidR="00D16952" w:rsidRDefault="00D16952" w:rsidP="0059672E">
            <w:pPr>
              <w:pStyle w:val="ListParagraph"/>
              <w:numPr>
                <w:ilvl w:val="0"/>
                <w:numId w:val="18"/>
              </w:numPr>
            </w:pPr>
            <w:r>
              <w:t>Open the Create As-Built Drawing Action Item Action Item.</w:t>
            </w:r>
          </w:p>
          <w:p w14:paraId="35F33302" w14:textId="77777777" w:rsidR="00D16952" w:rsidRDefault="00D16952" w:rsidP="0059672E">
            <w:pPr>
              <w:pStyle w:val="ListParagraph"/>
              <w:numPr>
                <w:ilvl w:val="0"/>
                <w:numId w:val="18"/>
              </w:numPr>
            </w:pPr>
            <w:r>
              <w:t>Update the Action item status: Complete.</w:t>
            </w:r>
          </w:p>
          <w:p w14:paraId="4DF89703" w14:textId="77777777" w:rsidR="00D16952" w:rsidRDefault="00D16952" w:rsidP="0059672E">
            <w:pPr>
              <w:pStyle w:val="ListParagraph"/>
              <w:numPr>
                <w:ilvl w:val="0"/>
                <w:numId w:val="18"/>
              </w:numPr>
            </w:pPr>
            <w:r>
              <w:t>Click Save.</w:t>
            </w:r>
          </w:p>
          <w:p w14:paraId="17199780" w14:textId="72B91CD2" w:rsidR="00D16952" w:rsidRDefault="00D16952" w:rsidP="0059672E">
            <w:pPr>
              <w:pStyle w:val="ListParagraph"/>
              <w:numPr>
                <w:ilvl w:val="0"/>
                <w:numId w:val="18"/>
              </w:numPr>
            </w:pPr>
            <w:r>
              <w:t>Update the System Details Section of the Opportunity.</w:t>
            </w:r>
          </w:p>
        </w:tc>
      </w:tr>
      <w:tr w:rsidR="00224FFF" w14:paraId="38998BDB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0D3DF18" w14:textId="77777777" w:rsidR="00224FFF" w:rsidRDefault="00224FFF" w:rsidP="00982D78">
            <w:r>
              <w:t>Process Roles</w:t>
            </w:r>
          </w:p>
        </w:tc>
        <w:tc>
          <w:tcPr>
            <w:tcW w:w="6925" w:type="dxa"/>
          </w:tcPr>
          <w:p w14:paraId="3B229421" w14:textId="77777777" w:rsidR="00224FFF" w:rsidRDefault="00224FFF" w:rsidP="00982D78">
            <w:r>
              <w:t>Designer</w:t>
            </w:r>
          </w:p>
        </w:tc>
      </w:tr>
      <w:tr w:rsidR="00224FFF" w14:paraId="367A0FFF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7597308A" w14:textId="77777777" w:rsidR="00224FFF" w:rsidRDefault="00224FFF" w:rsidP="00982D78">
            <w:r>
              <w:t>Applications and Software/Tools</w:t>
            </w:r>
          </w:p>
        </w:tc>
        <w:tc>
          <w:tcPr>
            <w:tcW w:w="6925" w:type="dxa"/>
          </w:tcPr>
          <w:p w14:paraId="442E121F" w14:textId="77777777" w:rsidR="00224FFF" w:rsidRDefault="00224FFF" w:rsidP="00982D78">
            <w:r>
              <w:t xml:space="preserve">Salesforce, </w:t>
            </w:r>
            <w:proofErr w:type="spellStart"/>
            <w:r>
              <w:t>AutoCad</w:t>
            </w:r>
            <w:proofErr w:type="spellEnd"/>
            <w:r>
              <w:t>, Network Drive, Excel, BOX, Conga</w:t>
            </w:r>
          </w:p>
        </w:tc>
      </w:tr>
      <w:tr w:rsidR="00224FFF" w14:paraId="25868BC4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03C47039" w14:textId="77777777" w:rsidR="00224FFF" w:rsidRDefault="00224FFF" w:rsidP="00982D78">
            <w:r>
              <w:t>Salesforce Objects</w:t>
            </w:r>
          </w:p>
        </w:tc>
        <w:tc>
          <w:tcPr>
            <w:tcW w:w="6925" w:type="dxa"/>
          </w:tcPr>
          <w:p w14:paraId="2211F23B" w14:textId="77777777" w:rsidR="00224FFF" w:rsidRDefault="00224FFF" w:rsidP="00982D78">
            <w:r>
              <w:t xml:space="preserve">Opportunity, Action Item, Report, Design </w:t>
            </w:r>
          </w:p>
        </w:tc>
      </w:tr>
    </w:tbl>
    <w:p w14:paraId="35AC98DF" w14:textId="77777777" w:rsidR="00224FFF" w:rsidRDefault="00224FFF" w:rsidP="00224FFF">
      <w:pPr>
        <w:pStyle w:val="Heading3"/>
        <w:spacing w:after="240"/>
      </w:pPr>
      <w:r>
        <w:lastRenderedPageBreak/>
        <w:t>Process Flow</w:t>
      </w:r>
    </w:p>
    <w:p w14:paraId="4A9C990E" w14:textId="77777777" w:rsidR="00982D78" w:rsidRDefault="00982D78" w:rsidP="00EB2FCD">
      <w:pPr>
        <w:tabs>
          <w:tab w:val="left" w:pos="2364"/>
        </w:tabs>
      </w:pPr>
    </w:p>
    <w:p w14:paraId="588B2404" w14:textId="77777777" w:rsidR="00982D78" w:rsidRDefault="00982D78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74A87830" w14:textId="1A02DA71" w:rsidR="00982D78" w:rsidRPr="00AE1002" w:rsidRDefault="00982D78" w:rsidP="00982D78">
      <w:pPr>
        <w:pStyle w:val="Heading2"/>
      </w:pPr>
      <w:r>
        <w:lastRenderedPageBreak/>
        <w:t xml:space="preserve">Task </w:t>
      </w:r>
      <w:r w:rsidR="00E824A1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2D78" w14:paraId="376640B9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7E17BBED" w14:textId="77777777" w:rsidR="00982D78" w:rsidRDefault="00982D78" w:rsidP="00982D78">
            <w:r>
              <w:t>Process Name</w:t>
            </w:r>
          </w:p>
        </w:tc>
        <w:tc>
          <w:tcPr>
            <w:tcW w:w="6925" w:type="dxa"/>
          </w:tcPr>
          <w:p w14:paraId="6F9161EA" w14:textId="49A597E8" w:rsidR="00982D78" w:rsidRDefault="00AE3461" w:rsidP="00982D78">
            <w:pPr>
              <w:pStyle w:val="Heading6"/>
              <w:outlineLvl w:val="5"/>
            </w:pPr>
            <w:bookmarkStart w:id="5" w:name="_Toc14962604"/>
            <w:r w:rsidRPr="00AE3461">
              <w:rPr>
                <w:highlight w:val="yellow"/>
              </w:rPr>
              <w:t>As-Built</w:t>
            </w:r>
            <w:r w:rsidR="00982D78">
              <w:t xml:space="preserve"> Update</w:t>
            </w:r>
            <w:bookmarkEnd w:id="5"/>
          </w:p>
        </w:tc>
      </w:tr>
      <w:tr w:rsidR="00982D78" w14:paraId="7366F80B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8CDD6A4" w14:textId="77777777" w:rsidR="00982D78" w:rsidRDefault="00982D78" w:rsidP="00982D78">
            <w:r>
              <w:t>Process Owner</w:t>
            </w:r>
          </w:p>
        </w:tc>
        <w:tc>
          <w:tcPr>
            <w:tcW w:w="6925" w:type="dxa"/>
          </w:tcPr>
          <w:p w14:paraId="3BB03ED3" w14:textId="77777777" w:rsidR="00982D78" w:rsidRDefault="00982D78" w:rsidP="00982D78">
            <w:r>
              <w:t>System Design</w:t>
            </w:r>
          </w:p>
        </w:tc>
      </w:tr>
      <w:tr w:rsidR="00982D78" w14:paraId="1C39B2A0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5046C491" w14:textId="77777777" w:rsidR="00982D78" w:rsidRDefault="00982D78" w:rsidP="00982D78">
            <w:r>
              <w:t>Process Dependencies</w:t>
            </w:r>
          </w:p>
        </w:tc>
        <w:tc>
          <w:tcPr>
            <w:tcW w:w="6925" w:type="dxa"/>
          </w:tcPr>
          <w:p w14:paraId="45EFD135" w14:textId="588C6573" w:rsidR="00982D78" w:rsidRDefault="00982D78" w:rsidP="00982D78">
            <w:r>
              <w:t>Changes to the As-built are required for permit updates or electrical changes. The As-Built Update Needed Action item is set by Applications or Electrical.</w:t>
            </w:r>
          </w:p>
        </w:tc>
      </w:tr>
      <w:tr w:rsidR="00982D78" w14:paraId="6625B544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C866BD4" w14:textId="77777777" w:rsidR="00982D78" w:rsidRDefault="00982D78" w:rsidP="00982D78">
            <w:r>
              <w:t>Process Inputs</w:t>
            </w:r>
          </w:p>
        </w:tc>
        <w:tc>
          <w:tcPr>
            <w:tcW w:w="6925" w:type="dxa"/>
          </w:tcPr>
          <w:p w14:paraId="191F86D1" w14:textId="77777777" w:rsidR="00982D78" w:rsidRDefault="00982D78" w:rsidP="00982D78">
            <w:pPr>
              <w:pStyle w:val="ListParagraph"/>
              <w:numPr>
                <w:ilvl w:val="0"/>
                <w:numId w:val="12"/>
              </w:numPr>
            </w:pPr>
            <w:r>
              <w:t xml:space="preserve">Report: </w:t>
            </w:r>
            <w:hyperlink r:id="rId16" w:history="1">
              <w:r w:rsidRPr="00224FFF">
                <w:rPr>
                  <w:rStyle w:val="Hyperlink"/>
                </w:rPr>
                <w:t xml:space="preserve">As </w:t>
              </w:r>
              <w:proofErr w:type="spellStart"/>
              <w:r w:rsidRPr="00224FFF">
                <w:rPr>
                  <w:rStyle w:val="Hyperlink"/>
                </w:rPr>
                <w:t>Builts</w:t>
              </w:r>
              <w:proofErr w:type="spellEnd"/>
              <w:r w:rsidRPr="00224FFF">
                <w:rPr>
                  <w:rStyle w:val="Hyperlink"/>
                </w:rPr>
                <w:t xml:space="preserve"> that are Requested</w:t>
              </w:r>
            </w:hyperlink>
          </w:p>
          <w:p w14:paraId="7BE39DB2" w14:textId="1DDA9C15" w:rsidR="00982D78" w:rsidRDefault="00982D78" w:rsidP="00982D78">
            <w:pPr>
              <w:pStyle w:val="ListParagraph"/>
              <w:numPr>
                <w:ilvl w:val="0"/>
                <w:numId w:val="12"/>
              </w:numPr>
            </w:pPr>
            <w:r>
              <w:t>As-Built Update Needed Action Item</w:t>
            </w:r>
          </w:p>
        </w:tc>
      </w:tr>
      <w:tr w:rsidR="00982D78" w14:paraId="6CDD2134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4FA7D86E" w14:textId="77777777" w:rsidR="00982D78" w:rsidRDefault="00982D78" w:rsidP="00982D78">
            <w:r>
              <w:t>Process Outputs</w:t>
            </w:r>
          </w:p>
        </w:tc>
        <w:tc>
          <w:tcPr>
            <w:tcW w:w="6925" w:type="dxa"/>
          </w:tcPr>
          <w:p w14:paraId="7526CEEC" w14:textId="322C0410" w:rsidR="00982D78" w:rsidRDefault="00982D78" w:rsidP="00982D78">
            <w:pPr>
              <w:pStyle w:val="ListParagraph"/>
              <w:numPr>
                <w:ilvl w:val="0"/>
                <w:numId w:val="12"/>
              </w:numPr>
            </w:pPr>
            <w:r>
              <w:t>Updated As-Built Design</w:t>
            </w:r>
          </w:p>
        </w:tc>
      </w:tr>
      <w:tr w:rsidR="00982D78" w14:paraId="74D57FDD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7A4FB043" w14:textId="77777777" w:rsidR="00982D78" w:rsidRDefault="00982D78" w:rsidP="00982D78">
            <w:r>
              <w:t>Process Activities</w:t>
            </w:r>
          </w:p>
        </w:tc>
        <w:tc>
          <w:tcPr>
            <w:tcW w:w="6925" w:type="dxa"/>
          </w:tcPr>
          <w:p w14:paraId="5E29FB97" w14:textId="77777777" w:rsidR="00982D78" w:rsidRDefault="00982D78" w:rsidP="00AE3461">
            <w:pPr>
              <w:pStyle w:val="ListParagraph"/>
              <w:numPr>
                <w:ilvl w:val="0"/>
                <w:numId w:val="19"/>
              </w:numPr>
            </w:pPr>
            <w:r>
              <w:t>Navigate to Salesforce.</w:t>
            </w:r>
          </w:p>
          <w:p w14:paraId="0BA5B670" w14:textId="54AF0CDB" w:rsidR="00982D78" w:rsidRDefault="00982D78" w:rsidP="00AE3461">
            <w:pPr>
              <w:pStyle w:val="ListParagraph"/>
              <w:numPr>
                <w:ilvl w:val="0"/>
                <w:numId w:val="19"/>
              </w:numPr>
            </w:pPr>
            <w:r>
              <w:t xml:space="preserve">Open the report: </w:t>
            </w:r>
            <w:hyperlink r:id="rId17" w:history="1">
              <w:r w:rsidRPr="00224FFF">
                <w:rPr>
                  <w:rStyle w:val="Hyperlink"/>
                </w:rPr>
                <w:t xml:space="preserve">As </w:t>
              </w:r>
              <w:proofErr w:type="spellStart"/>
              <w:r w:rsidRPr="00224FFF">
                <w:rPr>
                  <w:rStyle w:val="Hyperlink"/>
                </w:rPr>
                <w:t>Builts</w:t>
              </w:r>
              <w:proofErr w:type="spellEnd"/>
              <w:r w:rsidRPr="00224FFF">
                <w:rPr>
                  <w:rStyle w:val="Hyperlink"/>
                </w:rPr>
                <w:t xml:space="preserve"> that are Requested</w:t>
              </w:r>
            </w:hyperlink>
          </w:p>
          <w:p w14:paraId="19BF850C" w14:textId="77777777" w:rsidR="00982D78" w:rsidRDefault="00982D78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Select a job to work on.</w:t>
            </w:r>
          </w:p>
          <w:p w14:paraId="635FDE9F" w14:textId="6BF59D31" w:rsidR="00982D78" w:rsidRDefault="00982D78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Open the As-Built Update Needed Action Item.</w:t>
            </w:r>
          </w:p>
          <w:p w14:paraId="5553C00B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Update the Action Item Status: Started.</w:t>
            </w:r>
          </w:p>
          <w:p w14:paraId="08FB4D7A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Open the Opportunity.</w:t>
            </w:r>
          </w:p>
          <w:p w14:paraId="2BD7EEE1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Download the Field As-Built From BOX.</w:t>
            </w:r>
          </w:p>
          <w:p w14:paraId="15F3F200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Create a new Design Object.</w:t>
            </w:r>
          </w:p>
          <w:p w14:paraId="4A97AFAF" w14:textId="77777777" w:rsidR="00AE3461" w:rsidRPr="0059672E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  <w:rPr>
                <w:highlight w:val="yellow"/>
              </w:rPr>
            </w:pPr>
            <w:r w:rsidRPr="0059672E">
              <w:rPr>
                <w:highlight w:val="yellow"/>
              </w:rPr>
              <w:t>Click the Conga button.</w:t>
            </w:r>
          </w:p>
          <w:p w14:paraId="383BA391" w14:textId="77777777" w:rsidR="00AE3461" w:rsidRPr="0059672E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  <w:rPr>
                <w:highlight w:val="yellow"/>
              </w:rPr>
            </w:pPr>
            <w:r w:rsidRPr="0059672E">
              <w:rPr>
                <w:highlight w:val="yellow"/>
              </w:rPr>
              <w:t>Select the template: Update Sheet.</w:t>
            </w:r>
          </w:p>
          <w:p w14:paraId="62FEC718" w14:textId="77777777" w:rsidR="00AE3461" w:rsidRPr="0059672E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  <w:rPr>
                <w:highlight w:val="yellow"/>
              </w:rPr>
            </w:pPr>
            <w:r w:rsidRPr="0059672E">
              <w:rPr>
                <w:highlight w:val="yellow"/>
              </w:rPr>
              <w:t>Save the download into the customer’s Design Drive Folder.</w:t>
            </w:r>
          </w:p>
          <w:p w14:paraId="6328C041" w14:textId="77777777" w:rsidR="00AE3461" w:rsidRPr="0059672E" w:rsidRDefault="00AE3461" w:rsidP="00AE3461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59672E">
              <w:rPr>
                <w:highlight w:val="yellow"/>
              </w:rPr>
              <w:t>Open the customer’s folder from the Design Drive.</w:t>
            </w:r>
          </w:p>
          <w:p w14:paraId="2D6463F7" w14:textId="77777777" w:rsidR="00AE3461" w:rsidRPr="0059672E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  <w:rPr>
                <w:highlight w:val="yellow"/>
              </w:rPr>
            </w:pPr>
            <w:r w:rsidRPr="0059672E">
              <w:rPr>
                <w:highlight w:val="yellow"/>
              </w:rPr>
              <w:t>Open the UPDATE Sheet.</w:t>
            </w:r>
          </w:p>
          <w:p w14:paraId="7F5BD936" w14:textId="77777777" w:rsidR="00AE3461" w:rsidRPr="0059672E" w:rsidRDefault="00AE3461" w:rsidP="00AE3461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59672E">
              <w:rPr>
                <w:highlight w:val="yellow"/>
              </w:rPr>
              <w:t>Click button 1. (Updates original Excel File)</w:t>
            </w:r>
          </w:p>
          <w:p w14:paraId="01A8EEB2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 xml:space="preserve">Open the </w:t>
            </w:r>
            <w:r w:rsidRPr="00882198">
              <w:rPr>
                <w:highlight w:val="yellow"/>
              </w:rPr>
              <w:t>main</w:t>
            </w:r>
            <w:r>
              <w:t xml:space="preserve"> Excel file.</w:t>
            </w:r>
          </w:p>
          <w:p w14:paraId="48D9E2BA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Update the information to match the Field As-Built.</w:t>
            </w:r>
          </w:p>
          <w:p w14:paraId="69DBDF06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Save and close Excel.</w:t>
            </w:r>
          </w:p>
          <w:p w14:paraId="3307CC3C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 xml:space="preserve">Open </w:t>
            </w:r>
            <w:proofErr w:type="spellStart"/>
            <w:r>
              <w:t>Auto</w:t>
            </w:r>
            <w:bookmarkStart w:id="6" w:name="_GoBack"/>
            <w:bookmarkEnd w:id="6"/>
            <w:r>
              <w:t>Cad</w:t>
            </w:r>
            <w:proofErr w:type="spellEnd"/>
            <w:r>
              <w:t xml:space="preserve"> from the customer’s Design Drive Folder.</w:t>
            </w:r>
          </w:p>
          <w:p w14:paraId="4D32F895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Update the location of all equipment as needed.</w:t>
            </w:r>
          </w:p>
          <w:p w14:paraId="37773D5A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Update the System Information</w:t>
            </w:r>
          </w:p>
          <w:p w14:paraId="74797BA3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Update the 3-Line page to match the Field As-Built.</w:t>
            </w:r>
          </w:p>
          <w:p w14:paraId="7389032A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Update the Permitting Revision Card to indicate what changed from the Permit set.</w:t>
            </w:r>
          </w:p>
          <w:p w14:paraId="6A4B5246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Click Publish.</w:t>
            </w:r>
          </w:p>
          <w:p w14:paraId="66A0368C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Remove Items not needed.</w:t>
            </w:r>
          </w:p>
          <w:p w14:paraId="2B598103" w14:textId="6960EDB4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Save As [customer name</w:t>
            </w:r>
            <w:proofErr w:type="gramStart"/>
            <w:r>
              <w:t>]-</w:t>
            </w:r>
            <w:proofErr w:type="gramEnd"/>
            <w:r>
              <w:t xml:space="preserve"> FULL SET </w:t>
            </w:r>
            <w:r>
              <w:rPr>
                <w:highlight w:val="yellow"/>
              </w:rPr>
              <w:t>(A2</w:t>
            </w:r>
            <w:r w:rsidRPr="0059672E">
              <w:rPr>
                <w:highlight w:val="yellow"/>
              </w:rPr>
              <w:t>)</w:t>
            </w:r>
            <w:r>
              <w:t xml:space="preserve">. </w:t>
            </w:r>
          </w:p>
          <w:p w14:paraId="23B71600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Save the Cad file.</w:t>
            </w:r>
          </w:p>
          <w:p w14:paraId="41D3C389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 xml:space="preserve">Navigate to BOX </w:t>
            </w:r>
            <w:r>
              <w:sym w:font="Wingdings" w:char="F0E0"/>
            </w:r>
            <w:r>
              <w:t xml:space="preserve"> Site Info Designs </w:t>
            </w:r>
            <w:r>
              <w:sym w:font="Wingdings" w:char="F0E0"/>
            </w:r>
            <w:r>
              <w:t xml:space="preserve"> Current System Design folder.</w:t>
            </w:r>
          </w:p>
          <w:p w14:paraId="740127D2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Move the previous Full Set into the Old pdf folder.</w:t>
            </w:r>
          </w:p>
          <w:p w14:paraId="6B61A74F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Upload the As-Built pdf from the customer’s design drive folder.</w:t>
            </w:r>
          </w:p>
          <w:p w14:paraId="1C5C8401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Open the Create As-Built Drawing Action Item Action Item.</w:t>
            </w:r>
          </w:p>
          <w:p w14:paraId="2440C90C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Update the Action item status: Complete.</w:t>
            </w:r>
          </w:p>
          <w:p w14:paraId="646D8B0D" w14:textId="77777777" w:rsidR="00AE3461" w:rsidRDefault="00AE3461" w:rsidP="00AE3461">
            <w:pPr>
              <w:pStyle w:val="ListParagraph"/>
              <w:numPr>
                <w:ilvl w:val="0"/>
                <w:numId w:val="19"/>
              </w:numPr>
              <w:spacing w:after="160" w:line="276" w:lineRule="auto"/>
            </w:pPr>
            <w:r>
              <w:t>Click Save.</w:t>
            </w:r>
          </w:p>
          <w:p w14:paraId="14F77879" w14:textId="597C6CAE" w:rsidR="00982D78" w:rsidRDefault="00AE3461" w:rsidP="00AE3461">
            <w:pPr>
              <w:pStyle w:val="ListParagraph"/>
              <w:numPr>
                <w:ilvl w:val="0"/>
                <w:numId w:val="19"/>
              </w:numPr>
            </w:pPr>
            <w:r>
              <w:t>Update the System Details Section of the Opportunity.</w:t>
            </w:r>
          </w:p>
        </w:tc>
      </w:tr>
      <w:tr w:rsidR="00982D78" w14:paraId="6DA928A5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3D972D2F" w14:textId="77777777" w:rsidR="00982D78" w:rsidRDefault="00982D78" w:rsidP="00982D78">
            <w:r>
              <w:t>Process Roles</w:t>
            </w:r>
          </w:p>
        </w:tc>
        <w:tc>
          <w:tcPr>
            <w:tcW w:w="6925" w:type="dxa"/>
          </w:tcPr>
          <w:p w14:paraId="6BAD2D21" w14:textId="77777777" w:rsidR="00982D78" w:rsidRDefault="00982D78" w:rsidP="00982D78">
            <w:r>
              <w:t>Designer</w:t>
            </w:r>
          </w:p>
        </w:tc>
      </w:tr>
      <w:tr w:rsidR="00982D78" w14:paraId="6EC041BB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0D89443F" w14:textId="77777777" w:rsidR="00982D78" w:rsidRDefault="00982D78" w:rsidP="00982D78">
            <w:r>
              <w:lastRenderedPageBreak/>
              <w:t>Applications and Software/Tools</w:t>
            </w:r>
          </w:p>
        </w:tc>
        <w:tc>
          <w:tcPr>
            <w:tcW w:w="6925" w:type="dxa"/>
          </w:tcPr>
          <w:p w14:paraId="660BD391" w14:textId="3487D14E" w:rsidR="00982D78" w:rsidRDefault="00982D78" w:rsidP="00982D78">
            <w:r>
              <w:t xml:space="preserve">Salesforce, </w:t>
            </w:r>
            <w:proofErr w:type="spellStart"/>
            <w:r>
              <w:t>AutoCad</w:t>
            </w:r>
            <w:proofErr w:type="spellEnd"/>
            <w:r>
              <w:t>, Network Drive, Excel, BOX</w:t>
            </w:r>
          </w:p>
        </w:tc>
      </w:tr>
      <w:tr w:rsidR="00982D78" w14:paraId="7DFA65E0" w14:textId="77777777" w:rsidTr="00982D78">
        <w:tc>
          <w:tcPr>
            <w:tcW w:w="2425" w:type="dxa"/>
            <w:shd w:val="clear" w:color="auto" w:fill="9CC2E5" w:themeFill="accent5" w:themeFillTint="99"/>
          </w:tcPr>
          <w:p w14:paraId="60A69DE4" w14:textId="77777777" w:rsidR="00982D78" w:rsidRDefault="00982D78" w:rsidP="00982D78">
            <w:r>
              <w:t>Salesforce Objects</w:t>
            </w:r>
          </w:p>
        </w:tc>
        <w:tc>
          <w:tcPr>
            <w:tcW w:w="6925" w:type="dxa"/>
          </w:tcPr>
          <w:p w14:paraId="73041083" w14:textId="77777777" w:rsidR="00982D78" w:rsidRDefault="00982D78" w:rsidP="00982D78">
            <w:r>
              <w:t xml:space="preserve">Opportunity, Action Item, Report, Design </w:t>
            </w:r>
          </w:p>
        </w:tc>
      </w:tr>
    </w:tbl>
    <w:p w14:paraId="0A233EFC" w14:textId="77777777" w:rsidR="00982D78" w:rsidRDefault="00982D78" w:rsidP="00982D78">
      <w:pPr>
        <w:pStyle w:val="Heading3"/>
        <w:spacing w:after="240"/>
      </w:pPr>
      <w:r>
        <w:t>Process Flow</w:t>
      </w:r>
    </w:p>
    <w:p w14:paraId="355357A3" w14:textId="216F6C5B" w:rsidR="00EB2FCD" w:rsidRPr="00EB2FCD" w:rsidRDefault="00EB2FCD" w:rsidP="00EB2FCD">
      <w:pPr>
        <w:tabs>
          <w:tab w:val="left" w:pos="2364"/>
        </w:tabs>
      </w:pPr>
      <w:r>
        <w:tab/>
      </w:r>
    </w:p>
    <w:sectPr w:rsidR="00EB2FCD" w:rsidRPr="00EB2FCD" w:rsidSect="00EB2FCD">
      <w:headerReference w:type="default" r:id="rId18"/>
      <w:footerReference w:type="default" r:id="rId19"/>
      <w:pgSz w:w="12240" w:h="15840"/>
      <w:pgMar w:top="1620" w:right="1440" w:bottom="1170" w:left="1440" w:header="720" w:footer="4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D1B70" w14:textId="77777777" w:rsidR="007F38ED" w:rsidRDefault="007F38ED" w:rsidP="00C24126">
      <w:pPr>
        <w:spacing w:after="0" w:line="240" w:lineRule="auto"/>
      </w:pPr>
      <w:r>
        <w:separator/>
      </w:r>
    </w:p>
  </w:endnote>
  <w:endnote w:type="continuationSeparator" w:id="0">
    <w:p w14:paraId="3849529E" w14:textId="77777777" w:rsidR="007F38ED" w:rsidRDefault="007F38ED" w:rsidP="00C2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DEABD" w14:textId="77777777" w:rsidR="00982D78" w:rsidRPr="003A148E" w:rsidRDefault="00982D78" w:rsidP="00C24126">
    <w:pPr>
      <w:pStyle w:val="Footer"/>
      <w:rPr>
        <w:noProof/>
        <w:sz w:val="18"/>
        <w:szCs w:val="18"/>
      </w:rPr>
    </w:pPr>
    <w:r w:rsidRPr="004F4AC3">
      <w:rPr>
        <w:rFonts w:ascii="Arial Narrow" w:hAnsi="Arial Narrow"/>
        <w:b/>
        <w:sz w:val="20"/>
      </w:rPr>
      <w:t>Corporate Headquarters</w:t>
    </w:r>
    <w:r>
      <w:rPr>
        <w:rFonts w:ascii="Arial Narrow" w:hAnsi="Arial Narrow"/>
        <w:b/>
        <w:sz w:val="20"/>
      </w:rPr>
      <w:t xml:space="preserve">                                                                                                                                 </w:t>
    </w:r>
    <w:r>
      <w:t xml:space="preserve"> </w:t>
    </w:r>
    <w:r w:rsidRPr="003A148E">
      <w:rPr>
        <w:sz w:val="18"/>
        <w:szCs w:val="18"/>
      </w:rPr>
      <w:t>Created:</w:t>
    </w:r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CREATEDATE  \@ "M/d/yyyy"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7/24/2019</w:t>
    </w:r>
    <w:r>
      <w:rPr>
        <w:sz w:val="18"/>
        <w:szCs w:val="18"/>
      </w:rPr>
      <w:fldChar w:fldCharType="end"/>
    </w:r>
  </w:p>
  <w:p w14:paraId="603359BB" w14:textId="3D17D7DF" w:rsidR="00982D78" w:rsidRDefault="00982D78" w:rsidP="00C24126">
    <w:pPr>
      <w:pStyle w:val="Footer"/>
      <w:rPr>
        <w:noProof/>
        <w:sz w:val="18"/>
        <w:szCs w:val="18"/>
      </w:rPr>
    </w:pPr>
    <w:r w:rsidRPr="003A148E">
      <w:rPr>
        <w:rFonts w:ascii="Arial Narrow" w:hAnsi="Arial Narrow"/>
        <w:sz w:val="18"/>
        <w:szCs w:val="18"/>
      </w:rPr>
      <w:t>2211 Allenwood Road</w:t>
    </w:r>
    <w:r w:rsidRPr="003A148E">
      <w:rPr>
        <w:sz w:val="18"/>
        <w:szCs w:val="18"/>
      </w:rPr>
      <w:t xml:space="preserve"> </w:t>
    </w:r>
    <w:r>
      <w:rPr>
        <w:sz w:val="18"/>
        <w:szCs w:val="18"/>
      </w:rPr>
      <w:t xml:space="preserve">                                                                                                                                                  </w:t>
    </w:r>
    <w:r w:rsidRPr="003A148E">
      <w:rPr>
        <w:sz w:val="18"/>
        <w:szCs w:val="18"/>
      </w:rPr>
      <w:t xml:space="preserve">Last Updated: </w:t>
    </w:r>
    <w:r w:rsidRPr="003A148E">
      <w:rPr>
        <w:noProof/>
        <w:sz w:val="18"/>
        <w:szCs w:val="18"/>
      </w:rPr>
      <w:fldChar w:fldCharType="begin"/>
    </w:r>
    <w:r w:rsidRPr="003A148E">
      <w:rPr>
        <w:noProof/>
        <w:sz w:val="18"/>
        <w:szCs w:val="18"/>
      </w:rPr>
      <w:instrText xml:space="preserve"> DATE  \l  \* MERGEFORMAT </w:instrText>
    </w:r>
    <w:r w:rsidRPr="003A148E">
      <w:rPr>
        <w:noProof/>
        <w:sz w:val="18"/>
        <w:szCs w:val="18"/>
      </w:rPr>
      <w:fldChar w:fldCharType="separate"/>
    </w:r>
    <w:r w:rsidR="00882198">
      <w:rPr>
        <w:noProof/>
        <w:sz w:val="18"/>
        <w:szCs w:val="18"/>
      </w:rPr>
      <w:t>7/29/2019</w:t>
    </w:r>
    <w:r w:rsidRPr="003A148E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 xml:space="preserve">  </w:t>
    </w:r>
  </w:p>
  <w:p w14:paraId="2D064B8D" w14:textId="77777777" w:rsidR="00982D78" w:rsidRDefault="00982D78" w:rsidP="00C24126">
    <w:pPr>
      <w:pStyle w:val="Footer"/>
    </w:pPr>
    <w:r w:rsidRPr="004F4AC3">
      <w:rPr>
        <w:rFonts w:ascii="Arial Narrow" w:hAnsi="Arial Narrow"/>
        <w:sz w:val="18"/>
      </w:rPr>
      <w:t xml:space="preserve">Wall, New Jersey </w:t>
    </w:r>
    <w:r w:rsidRPr="003A148E">
      <w:rPr>
        <w:rFonts w:ascii="Arial Narrow" w:hAnsi="Arial Narrow"/>
        <w:sz w:val="18"/>
        <w:szCs w:val="18"/>
      </w:rPr>
      <w:t>07719</w:t>
    </w:r>
    <w:r>
      <w:rPr>
        <w:rFonts w:ascii="Arial Narrow" w:hAnsi="Arial Narrow"/>
        <w:sz w:val="18"/>
        <w:szCs w:val="18"/>
      </w:rPr>
      <w:t xml:space="preserve">                                                                                                                                                     </w:t>
    </w:r>
    <w:r w:rsidRPr="00A14ABE">
      <w:rPr>
        <w:rFonts w:cstheme="minorHAnsi"/>
        <w:sz w:val="18"/>
        <w:szCs w:val="18"/>
      </w:rPr>
      <w:t xml:space="preserve">Created By: KatieGrey         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62336" behindDoc="0" locked="0" layoutInCell="1" allowOverlap="1" wp14:anchorId="3158F446" wp14:editId="3C9FE77D">
          <wp:simplePos x="0" y="0"/>
          <wp:positionH relativeFrom="page">
            <wp:posOffset>4445</wp:posOffset>
          </wp:positionH>
          <wp:positionV relativeFrom="page">
            <wp:align>bottom</wp:align>
          </wp:positionV>
          <wp:extent cx="7766430" cy="219075"/>
          <wp:effectExtent l="0" t="0" r="635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0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CD63E" w14:textId="77777777" w:rsidR="007F38ED" w:rsidRDefault="007F38ED" w:rsidP="00C24126">
      <w:pPr>
        <w:spacing w:after="0" w:line="240" w:lineRule="auto"/>
      </w:pPr>
      <w:r>
        <w:separator/>
      </w:r>
    </w:p>
  </w:footnote>
  <w:footnote w:type="continuationSeparator" w:id="0">
    <w:p w14:paraId="1503A56F" w14:textId="77777777" w:rsidR="007F38ED" w:rsidRDefault="007F38ED" w:rsidP="00C2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F978A" w14:textId="77777777" w:rsidR="00982D78" w:rsidRDefault="00982D78">
    <w:pPr>
      <w:pStyle w:val="Header"/>
    </w:pPr>
    <w:r w:rsidRPr="00A14ABE">
      <w:rPr>
        <w:noProof/>
      </w:rPr>
      <w:drawing>
        <wp:anchor distT="0" distB="0" distL="114300" distR="114300" simplePos="0" relativeHeight="251663360" behindDoc="0" locked="0" layoutInCell="1" allowOverlap="1" wp14:anchorId="4258311C" wp14:editId="4C60CE85">
          <wp:simplePos x="0" y="0"/>
          <wp:positionH relativeFrom="margin">
            <wp:posOffset>-226695</wp:posOffset>
          </wp:positionH>
          <wp:positionV relativeFrom="paragraph">
            <wp:posOffset>-41275</wp:posOffset>
          </wp:positionV>
          <wp:extent cx="1134369" cy="533400"/>
          <wp:effectExtent l="0" t="0" r="8890" b="0"/>
          <wp:wrapNone/>
          <wp:docPr id="20" name="Picture 20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BBCA0F0-92AF-4B64-B02C-D5475CA36DA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BBCA0F0-92AF-4B64-B02C-D5475CA36DA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369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4126">
      <w:rPr>
        <w:noProof/>
      </w:rPr>
      <w:drawing>
        <wp:anchor distT="0" distB="0" distL="114300" distR="114300" simplePos="0" relativeHeight="251659264" behindDoc="0" locked="0" layoutInCell="1" allowOverlap="1" wp14:anchorId="38DFABDE" wp14:editId="77D13E89">
          <wp:simplePos x="0" y="0"/>
          <wp:positionH relativeFrom="page">
            <wp:align>right</wp:align>
          </wp:positionH>
          <wp:positionV relativeFrom="page">
            <wp:posOffset>19050</wp:posOffset>
          </wp:positionV>
          <wp:extent cx="7770495" cy="373380"/>
          <wp:effectExtent l="0" t="0" r="1905" b="7620"/>
          <wp:wrapSquare wrapText="bothSides"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 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1771"/>
                  <a:stretch/>
                </pic:blipFill>
                <pic:spPr bwMode="auto">
                  <a:xfrm>
                    <a:off x="0" y="0"/>
                    <a:ext cx="7770495" cy="373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7842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769D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66B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6E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46233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D896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3036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C6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98B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140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E0E90"/>
    <w:multiLevelType w:val="hybridMultilevel"/>
    <w:tmpl w:val="A8B6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71F38"/>
    <w:multiLevelType w:val="hybridMultilevel"/>
    <w:tmpl w:val="A8B6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9092F"/>
    <w:multiLevelType w:val="hybridMultilevel"/>
    <w:tmpl w:val="A8B6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56106"/>
    <w:multiLevelType w:val="hybridMultilevel"/>
    <w:tmpl w:val="A8B6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8745D"/>
    <w:multiLevelType w:val="hybridMultilevel"/>
    <w:tmpl w:val="A8B6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361AA"/>
    <w:multiLevelType w:val="hybridMultilevel"/>
    <w:tmpl w:val="EE9A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74BA2"/>
    <w:multiLevelType w:val="hybridMultilevel"/>
    <w:tmpl w:val="6F3A8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7407B7"/>
    <w:multiLevelType w:val="hybridMultilevel"/>
    <w:tmpl w:val="A8B6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04D1B"/>
    <w:multiLevelType w:val="hybridMultilevel"/>
    <w:tmpl w:val="A8B6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279E5"/>
    <w:multiLevelType w:val="hybridMultilevel"/>
    <w:tmpl w:val="5A48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770E7"/>
    <w:multiLevelType w:val="hybridMultilevel"/>
    <w:tmpl w:val="1FDA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8"/>
  </w:num>
  <w:num w:numId="14">
    <w:abstractNumId w:val="10"/>
  </w:num>
  <w:num w:numId="15">
    <w:abstractNumId w:val="14"/>
  </w:num>
  <w:num w:numId="16">
    <w:abstractNumId w:val="12"/>
  </w:num>
  <w:num w:numId="17">
    <w:abstractNumId w:val="13"/>
  </w:num>
  <w:num w:numId="18">
    <w:abstractNumId w:val="11"/>
  </w:num>
  <w:num w:numId="19">
    <w:abstractNumId w:val="17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F7"/>
    <w:rsid w:val="00010D1C"/>
    <w:rsid w:val="000216A3"/>
    <w:rsid w:val="00081D55"/>
    <w:rsid w:val="000930C0"/>
    <w:rsid w:val="000958BF"/>
    <w:rsid w:val="000A21CE"/>
    <w:rsid w:val="00135646"/>
    <w:rsid w:val="00224FFF"/>
    <w:rsid w:val="00281087"/>
    <w:rsid w:val="002D5D99"/>
    <w:rsid w:val="002F50B7"/>
    <w:rsid w:val="00354832"/>
    <w:rsid w:val="003D55BF"/>
    <w:rsid w:val="003F5E8A"/>
    <w:rsid w:val="00435011"/>
    <w:rsid w:val="004A298C"/>
    <w:rsid w:val="004F27E1"/>
    <w:rsid w:val="004F75CD"/>
    <w:rsid w:val="0058213D"/>
    <w:rsid w:val="00583D3E"/>
    <w:rsid w:val="0059672E"/>
    <w:rsid w:val="005A6C44"/>
    <w:rsid w:val="005B6E5F"/>
    <w:rsid w:val="005C5713"/>
    <w:rsid w:val="00693EC7"/>
    <w:rsid w:val="006E503B"/>
    <w:rsid w:val="00722518"/>
    <w:rsid w:val="00772943"/>
    <w:rsid w:val="007C5B12"/>
    <w:rsid w:val="007C7D54"/>
    <w:rsid w:val="007F38ED"/>
    <w:rsid w:val="007F410B"/>
    <w:rsid w:val="008270F7"/>
    <w:rsid w:val="00882198"/>
    <w:rsid w:val="008A0BFA"/>
    <w:rsid w:val="008F2468"/>
    <w:rsid w:val="009059A7"/>
    <w:rsid w:val="00912390"/>
    <w:rsid w:val="00943AEB"/>
    <w:rsid w:val="00963962"/>
    <w:rsid w:val="00982D78"/>
    <w:rsid w:val="00982D92"/>
    <w:rsid w:val="009922B3"/>
    <w:rsid w:val="009E4C41"/>
    <w:rsid w:val="009F35B2"/>
    <w:rsid w:val="00A14ABE"/>
    <w:rsid w:val="00A40921"/>
    <w:rsid w:val="00A950DF"/>
    <w:rsid w:val="00AE3461"/>
    <w:rsid w:val="00B15219"/>
    <w:rsid w:val="00B20FF4"/>
    <w:rsid w:val="00B40545"/>
    <w:rsid w:val="00B64475"/>
    <w:rsid w:val="00C17C0E"/>
    <w:rsid w:val="00C24126"/>
    <w:rsid w:val="00C52FEB"/>
    <w:rsid w:val="00D15F8F"/>
    <w:rsid w:val="00D16952"/>
    <w:rsid w:val="00DD5560"/>
    <w:rsid w:val="00E824A1"/>
    <w:rsid w:val="00EB2FCD"/>
    <w:rsid w:val="00F4430A"/>
    <w:rsid w:val="00F45FAC"/>
    <w:rsid w:val="00F735D7"/>
    <w:rsid w:val="00F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093EB"/>
  <w15:chartTrackingRefBased/>
  <w15:docId w15:val="{3D15A66C-516D-412F-BDB6-00D5D495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FFF"/>
  </w:style>
  <w:style w:type="paragraph" w:styleId="Heading1">
    <w:name w:val="heading 1"/>
    <w:basedOn w:val="Normal"/>
    <w:next w:val="Normal"/>
    <w:link w:val="Heading1Char"/>
    <w:uiPriority w:val="9"/>
    <w:qFormat/>
    <w:rsid w:val="00EB2FC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FC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F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FC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FC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FC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FC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FC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FC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126"/>
  </w:style>
  <w:style w:type="paragraph" w:styleId="Footer">
    <w:name w:val="footer"/>
    <w:basedOn w:val="Normal"/>
    <w:link w:val="FooterChar"/>
    <w:uiPriority w:val="99"/>
    <w:unhideWhenUsed/>
    <w:rsid w:val="00C2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126"/>
  </w:style>
  <w:style w:type="table" w:styleId="TableGrid">
    <w:name w:val="Table Grid"/>
    <w:basedOn w:val="TableNormal"/>
    <w:uiPriority w:val="39"/>
    <w:rsid w:val="00C5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F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2F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2FC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B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2FC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FC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FC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FC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FC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FC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FC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FC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FC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F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FC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FC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B2FCD"/>
    <w:rPr>
      <w:b/>
      <w:bCs/>
    </w:rPr>
  </w:style>
  <w:style w:type="character" w:styleId="Emphasis">
    <w:name w:val="Emphasis"/>
    <w:basedOn w:val="DefaultParagraphFont"/>
    <w:uiPriority w:val="20"/>
    <w:qFormat/>
    <w:rsid w:val="00EB2FCD"/>
    <w:rPr>
      <w:i/>
      <w:iCs/>
      <w:color w:val="000000" w:themeColor="text1"/>
    </w:rPr>
  </w:style>
  <w:style w:type="paragraph" w:styleId="NoSpacing">
    <w:name w:val="No Spacing"/>
    <w:uiPriority w:val="1"/>
    <w:qFormat/>
    <w:rsid w:val="00EB2F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2FC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2FC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FC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FC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2F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2FC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B2F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2F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2FC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FC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270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70F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958B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824A1"/>
    <w:pPr>
      <w:spacing w:after="0"/>
      <w:ind w:left="21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824A1"/>
    <w:pPr>
      <w:spacing w:after="0"/>
      <w:ind w:left="42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824A1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824A1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824A1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824A1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824A1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824A1"/>
    <w:pPr>
      <w:spacing w:after="0"/>
      <w:ind w:left="168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ity-solar.my.salesforce.com/00O32000004x6Qv?dbw=1" TargetMode="External"/><Relationship Id="rId13" Type="http://schemas.openxmlformats.org/officeDocument/2006/relationships/hyperlink" Target="https://trinity-solar.my.salesforce.com/00O32000004kaMe?dbw=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rinity-solar.my.salesforce.com/00O32000004kaMe?dbw=1" TargetMode="External"/><Relationship Id="rId17" Type="http://schemas.openxmlformats.org/officeDocument/2006/relationships/hyperlink" Target="https://trinity-solar.my.salesforce.com/00O0d000005PAgV?dbw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inity-solar.my.salesforce.com/00O0d000005PAgV?dbw=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nity-solar.my.salesforce.com/00O32000004nOn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inity-solar.my.salesforce.com/00O0d000005PAgV?dbw=1" TargetMode="External"/><Relationship Id="rId10" Type="http://schemas.openxmlformats.org/officeDocument/2006/relationships/hyperlink" Target="https://trinity-solar.my.salesforce.com/00O32000004x6Qv?dbw=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rinity-solar.my.salesforce.com/00O32000004nOnP" TargetMode="External"/><Relationship Id="rId14" Type="http://schemas.openxmlformats.org/officeDocument/2006/relationships/hyperlink" Target="https://trinity-solar.my.salesforce.com/00O0d000005PAgV?dbw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Grey\Documents\Custom%20Office%20Templates\Process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FF8BE-620F-45CB-B102-3D950FAB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 Documentation Template.dotx</Template>
  <TotalTime>18</TotalTime>
  <Pages>12</Pages>
  <Words>1991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KatieGrey</dc:creator>
  <cp:keywords/>
  <dc:description/>
  <cp:lastModifiedBy>Jason Stolze</cp:lastModifiedBy>
  <cp:revision>6</cp:revision>
  <dcterms:created xsi:type="dcterms:W3CDTF">2019-07-29T15:21:00Z</dcterms:created>
  <dcterms:modified xsi:type="dcterms:W3CDTF">2019-07-29T15:43:00Z</dcterms:modified>
</cp:coreProperties>
</file>